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1F" w:rsidRDefault="00CA0178" w:rsidP="002C2B1F">
      <w:pPr>
        <w:pStyle w:val="Cabealho1"/>
      </w:pPr>
      <w:r>
        <w:t>Cartografia - m</w:t>
      </w:r>
      <w:r w:rsidR="00EE03C3">
        <w:t xml:space="preserve">odelos </w:t>
      </w:r>
      <w:proofErr w:type="spellStart"/>
      <w:r w:rsidR="00EE03C3">
        <w:t>vectoriais</w:t>
      </w:r>
      <w:proofErr w:type="spellEnd"/>
      <w:r>
        <w:t xml:space="preserve"> </w:t>
      </w:r>
    </w:p>
    <w:p w:rsidR="009066ED" w:rsidRDefault="00CA0178" w:rsidP="0002764B">
      <w:pPr>
        <w:spacing w:after="0"/>
        <w:rPr>
          <w:lang w:eastAsia="pt-PT"/>
        </w:rPr>
      </w:pPr>
      <w:r>
        <w:rPr>
          <w:lang w:eastAsia="pt-PT"/>
        </w:rPr>
        <w:t xml:space="preserve">Os modelos </w:t>
      </w:r>
      <w:proofErr w:type="spellStart"/>
      <w:r>
        <w:rPr>
          <w:lang w:eastAsia="pt-PT"/>
        </w:rPr>
        <w:t>vectoriais</w:t>
      </w:r>
      <w:proofErr w:type="spellEnd"/>
      <w:r>
        <w:rPr>
          <w:lang w:eastAsia="pt-PT"/>
        </w:rPr>
        <w:t xml:space="preserve"> </w:t>
      </w:r>
      <w:r w:rsidR="008474E1">
        <w:rPr>
          <w:lang w:eastAsia="pt-PT"/>
        </w:rPr>
        <w:t xml:space="preserve">reproduzem o modelo conceptual da cartografia impressa, são bidimensionais e compostos por </w:t>
      </w:r>
      <w:proofErr w:type="spellStart"/>
      <w:r w:rsidR="008474E1">
        <w:rPr>
          <w:lang w:eastAsia="pt-PT"/>
        </w:rPr>
        <w:t>objecto</w:t>
      </w:r>
      <w:proofErr w:type="spellEnd"/>
      <w:r w:rsidR="008474E1">
        <w:rPr>
          <w:lang w:eastAsia="pt-PT"/>
        </w:rPr>
        <w:t xml:space="preserve"> estáticos e com fronteiras bem definidas </w:t>
      </w:r>
      <w:sdt>
        <w:sdtPr>
          <w:rPr>
            <w:lang w:eastAsia="pt-PT"/>
          </w:rPr>
          <w:id w:val="22329687"/>
          <w:citation/>
        </w:sdtPr>
        <w:sdtContent>
          <w:r w:rsidR="00A65F48">
            <w:rPr>
              <w:lang w:eastAsia="pt-PT"/>
            </w:rPr>
            <w:fldChar w:fldCharType="begin"/>
          </w:r>
          <w:r>
            <w:rPr>
              <w:lang w:val="pt-BR" w:eastAsia="pt-PT"/>
            </w:rPr>
            <w:instrText xml:space="preserve"> CITATION Joã01 \l 1046 </w:instrText>
          </w:r>
          <w:r w:rsidR="00A65F48">
            <w:rPr>
              <w:lang w:eastAsia="pt-PT"/>
            </w:rPr>
            <w:fldChar w:fldCharType="separate"/>
          </w:r>
          <w:r w:rsidRPr="00CA0178">
            <w:rPr>
              <w:noProof/>
              <w:lang w:val="pt-BR" w:eastAsia="pt-PT"/>
            </w:rPr>
            <w:t>(Matos, 2001)</w:t>
          </w:r>
          <w:r w:rsidR="00A65F48">
            <w:rPr>
              <w:lang w:eastAsia="pt-PT"/>
            </w:rPr>
            <w:fldChar w:fldCharType="end"/>
          </w:r>
        </w:sdtContent>
      </w:sdt>
      <w:r w:rsidR="008474E1">
        <w:rPr>
          <w:lang w:eastAsia="pt-PT"/>
        </w:rPr>
        <w:t>.</w:t>
      </w:r>
      <w:r w:rsidR="00D86CA5">
        <w:rPr>
          <w:lang w:eastAsia="pt-PT"/>
        </w:rPr>
        <w:t xml:space="preserve"> </w:t>
      </w:r>
      <w:r w:rsidR="009066ED">
        <w:rPr>
          <w:lang w:eastAsia="pt-PT"/>
        </w:rPr>
        <w:t xml:space="preserve">Os </w:t>
      </w:r>
      <w:proofErr w:type="spellStart"/>
      <w:r w:rsidR="009066ED">
        <w:rPr>
          <w:lang w:eastAsia="pt-PT"/>
        </w:rPr>
        <w:t>objectos</w:t>
      </w:r>
      <w:proofErr w:type="spellEnd"/>
      <w:r w:rsidR="009066ED">
        <w:rPr>
          <w:lang w:eastAsia="pt-PT"/>
        </w:rPr>
        <w:t xml:space="preserve"> básicos são:</w:t>
      </w:r>
    </w:p>
    <w:p w:rsidR="009066ED" w:rsidRPr="00AE3BB7" w:rsidRDefault="00AE3BB7" w:rsidP="00BF6F99">
      <w:pPr>
        <w:pStyle w:val="PargrafodaLista"/>
        <w:numPr>
          <w:ilvl w:val="0"/>
          <w:numId w:val="59"/>
        </w:numPr>
        <w:jc w:val="left"/>
        <w:rPr>
          <w:lang w:eastAsia="pt-PT"/>
        </w:rPr>
      </w:pPr>
      <w:r w:rsidRPr="00AE3BB7">
        <w:rPr>
          <w:lang w:eastAsia="pt-PT"/>
        </w:rPr>
        <w:t>Ponto</w:t>
      </w:r>
      <w:r w:rsidR="00990EC7" w:rsidRPr="00AE3BB7">
        <w:rPr>
          <w:lang w:eastAsia="pt-PT"/>
        </w:rPr>
        <w:t>;</w:t>
      </w:r>
      <w:r w:rsidR="009066ED" w:rsidRPr="00AE3BB7">
        <w:rPr>
          <w:lang w:eastAsia="pt-PT"/>
        </w:rPr>
        <w:t xml:space="preserve"> </w:t>
      </w:r>
    </w:p>
    <w:p w:rsidR="009066ED" w:rsidRPr="00AE3BB7" w:rsidRDefault="00AE3BB7" w:rsidP="00BF6F99">
      <w:pPr>
        <w:pStyle w:val="PargrafodaLista"/>
        <w:numPr>
          <w:ilvl w:val="0"/>
          <w:numId w:val="59"/>
        </w:numPr>
        <w:jc w:val="left"/>
        <w:rPr>
          <w:lang w:eastAsia="pt-PT"/>
        </w:rPr>
      </w:pPr>
      <w:r w:rsidRPr="00AE3BB7">
        <w:rPr>
          <w:lang w:eastAsia="pt-PT"/>
        </w:rPr>
        <w:t>Segmento</w:t>
      </w:r>
      <w:r w:rsidR="009066ED" w:rsidRPr="00AE3BB7">
        <w:rPr>
          <w:lang w:eastAsia="pt-PT"/>
        </w:rPr>
        <w:t xml:space="preserve"> de </w:t>
      </w:r>
      <w:proofErr w:type="spellStart"/>
      <w:r w:rsidR="009066ED" w:rsidRPr="00AE3BB7">
        <w:rPr>
          <w:lang w:eastAsia="pt-PT"/>
        </w:rPr>
        <w:t>recta</w:t>
      </w:r>
      <w:proofErr w:type="spellEnd"/>
      <w:r w:rsidR="00990EC7" w:rsidRPr="00AE3BB7">
        <w:rPr>
          <w:lang w:eastAsia="pt-PT"/>
        </w:rPr>
        <w:t>;</w:t>
      </w:r>
    </w:p>
    <w:p w:rsidR="009066ED" w:rsidRPr="00AE3BB7" w:rsidRDefault="00AE3BB7" w:rsidP="00BF6F99">
      <w:pPr>
        <w:pStyle w:val="PargrafodaLista"/>
        <w:numPr>
          <w:ilvl w:val="0"/>
          <w:numId w:val="59"/>
        </w:numPr>
        <w:jc w:val="left"/>
        <w:rPr>
          <w:lang w:eastAsia="pt-PT"/>
        </w:rPr>
      </w:pPr>
      <w:r w:rsidRPr="00AE3BB7">
        <w:rPr>
          <w:lang w:eastAsia="pt-PT"/>
        </w:rPr>
        <w:t>Linha</w:t>
      </w:r>
      <w:r w:rsidR="009066ED" w:rsidRPr="00AE3BB7">
        <w:rPr>
          <w:lang w:eastAsia="pt-PT"/>
        </w:rPr>
        <w:t xml:space="preserve"> poligonal</w:t>
      </w:r>
      <w:r w:rsidR="00990EC7" w:rsidRPr="00AE3BB7">
        <w:rPr>
          <w:lang w:eastAsia="pt-PT"/>
        </w:rPr>
        <w:t>;</w:t>
      </w:r>
      <w:r w:rsidR="009066ED" w:rsidRPr="00AE3BB7">
        <w:rPr>
          <w:lang w:eastAsia="pt-PT"/>
        </w:rPr>
        <w:t xml:space="preserve"> </w:t>
      </w:r>
    </w:p>
    <w:p w:rsidR="009066ED" w:rsidRPr="00AE3BB7" w:rsidRDefault="00AE3BB7" w:rsidP="00BF6F99">
      <w:pPr>
        <w:pStyle w:val="PargrafodaLista"/>
        <w:numPr>
          <w:ilvl w:val="0"/>
          <w:numId w:val="59"/>
        </w:numPr>
        <w:jc w:val="left"/>
        <w:rPr>
          <w:lang w:eastAsia="pt-PT"/>
        </w:rPr>
      </w:pPr>
      <w:r w:rsidRPr="00AE3BB7">
        <w:rPr>
          <w:lang w:eastAsia="pt-PT"/>
        </w:rPr>
        <w:t>Polígono</w:t>
      </w:r>
      <w:r w:rsidR="00990EC7" w:rsidRPr="00AE3BB7">
        <w:rPr>
          <w:lang w:eastAsia="pt-PT"/>
        </w:rPr>
        <w:t>.</w:t>
      </w:r>
    </w:p>
    <w:p w:rsidR="005B58DD" w:rsidRDefault="005B58DD" w:rsidP="00990EC7">
      <w:pPr>
        <w:pStyle w:val="Cabealho2"/>
      </w:pPr>
      <w:proofErr w:type="spellStart"/>
      <w:r>
        <w:t>Objectos</w:t>
      </w:r>
      <w:proofErr w:type="spellEnd"/>
      <w:r>
        <w:t xml:space="preserve"> básicos</w:t>
      </w:r>
    </w:p>
    <w:p w:rsidR="00990EC7" w:rsidRDefault="00990EC7" w:rsidP="00803F59">
      <w:pPr>
        <w:pStyle w:val="Cabealho3"/>
      </w:pPr>
      <w:r>
        <w:t>O ponto</w:t>
      </w:r>
    </w:p>
    <w:p w:rsidR="00990EC7" w:rsidRDefault="00990EC7" w:rsidP="00990EC7">
      <w:pPr>
        <w:rPr>
          <w:lang w:eastAsia="pt-PT"/>
        </w:rPr>
      </w:pPr>
      <w:r>
        <w:rPr>
          <w:lang w:eastAsia="pt-PT"/>
        </w:rPr>
        <w:t>É o</w:t>
      </w:r>
      <w:r w:rsidRPr="0062726F">
        <w:rPr>
          <w:lang w:eastAsia="pt-PT"/>
        </w:rPr>
        <w:t xml:space="preserve"> elemento básico de representação </w:t>
      </w:r>
      <w:proofErr w:type="spellStart"/>
      <w:r w:rsidRPr="0062726F">
        <w:rPr>
          <w:lang w:eastAsia="pt-PT"/>
        </w:rPr>
        <w:t>vectorial</w:t>
      </w:r>
      <w:proofErr w:type="spellEnd"/>
      <w:r w:rsidRPr="0062726F">
        <w:rPr>
          <w:lang w:eastAsia="pt-PT"/>
        </w:rPr>
        <w:t xml:space="preserve">, definido pelas suas coordenadas cartesianas, </w:t>
      </w:r>
      <w:proofErr w:type="spellStart"/>
      <w:proofErr w:type="gramStart"/>
      <w:r w:rsidRPr="0062726F">
        <w:rPr>
          <w:lang w:eastAsia="pt-PT"/>
        </w:rPr>
        <w:t>p0</w:t>
      </w:r>
      <w:proofErr w:type="spellEnd"/>
      <w:r w:rsidRPr="0062726F">
        <w:rPr>
          <w:lang w:eastAsia="pt-PT"/>
        </w:rPr>
        <w:t>=(</w:t>
      </w:r>
      <w:proofErr w:type="spellStart"/>
      <w:r w:rsidRPr="0062726F">
        <w:rPr>
          <w:lang w:eastAsia="pt-PT"/>
        </w:rPr>
        <w:t>x0</w:t>
      </w:r>
      <w:proofErr w:type="gramEnd"/>
      <w:r w:rsidRPr="0062726F">
        <w:rPr>
          <w:lang w:eastAsia="pt-PT"/>
        </w:rPr>
        <w:t>,y0</w:t>
      </w:r>
      <w:proofErr w:type="spellEnd"/>
      <w:r w:rsidRPr="0062726F">
        <w:rPr>
          <w:lang w:eastAsia="pt-PT"/>
        </w:rPr>
        <w:t>).</w:t>
      </w:r>
    </w:p>
    <w:p w:rsidR="00990EC7" w:rsidRDefault="00990EC7" w:rsidP="00803F59">
      <w:pPr>
        <w:pStyle w:val="Cabealho3"/>
      </w:pPr>
      <w:r w:rsidRPr="00990EC7">
        <w:t xml:space="preserve">Segmento de </w:t>
      </w:r>
      <w:proofErr w:type="spellStart"/>
      <w:r w:rsidRPr="00990EC7">
        <w:t>recta</w:t>
      </w:r>
      <w:proofErr w:type="spellEnd"/>
      <w:r>
        <w:t xml:space="preserve"> </w:t>
      </w:r>
    </w:p>
    <w:p w:rsidR="00B67D55" w:rsidRDefault="00990EC7" w:rsidP="00B67D55">
      <w:pPr>
        <w:jc w:val="left"/>
        <w:rPr>
          <w:lang w:eastAsia="pt-PT"/>
        </w:rPr>
      </w:pPr>
      <w:r>
        <w:rPr>
          <w:lang w:eastAsia="pt-PT"/>
        </w:rPr>
        <w:t xml:space="preserve">É uma </w:t>
      </w:r>
      <w:proofErr w:type="gramStart"/>
      <w:r>
        <w:rPr>
          <w:lang w:eastAsia="pt-PT"/>
        </w:rPr>
        <w:t>linha</w:t>
      </w:r>
      <w:proofErr w:type="gramEnd"/>
      <w:r>
        <w:rPr>
          <w:lang w:eastAsia="pt-PT"/>
        </w:rPr>
        <w:t xml:space="preserve"> definido entre dois pontos.</w:t>
      </w:r>
      <w:r w:rsidR="00B67D55">
        <w:rPr>
          <w:lang w:eastAsia="pt-PT"/>
        </w:rPr>
        <w:t xml:space="preserve"> A </w:t>
      </w:r>
      <w:r w:rsidR="004F48F0">
        <w:fldChar w:fldCharType="begin"/>
      </w:r>
      <w:r w:rsidR="004F48F0">
        <w:instrText xml:space="preserve"> REF _Ref274234926 \h  \* MERGEFORMAT </w:instrText>
      </w:r>
      <w:r w:rsidR="004F48F0">
        <w:fldChar w:fldCharType="separate"/>
      </w:r>
      <w:r w:rsidR="004722B4" w:rsidRPr="004722B4">
        <w:rPr>
          <w:sz w:val="20"/>
        </w:rPr>
        <w:t>Figura 3</w:t>
      </w:r>
      <w:r w:rsidR="004F48F0">
        <w:fldChar w:fldCharType="end"/>
      </w:r>
      <w:proofErr w:type="gramStart"/>
      <w:r w:rsidR="00B67D55" w:rsidRPr="008B7F06">
        <w:rPr>
          <w:lang w:eastAsia="pt-PT"/>
        </w:rPr>
        <w:t>,</w:t>
      </w:r>
      <w:proofErr w:type="gramEnd"/>
      <w:r w:rsidR="00B67D55" w:rsidRPr="008B7F06">
        <w:rPr>
          <w:lang w:eastAsia="pt-PT"/>
        </w:rPr>
        <w:t xml:space="preserve"> i</w:t>
      </w:r>
      <w:r w:rsidR="00B67D55">
        <w:rPr>
          <w:lang w:eastAsia="pt-PT"/>
        </w:rPr>
        <w:t xml:space="preserve">lustra </w:t>
      </w:r>
      <w:r w:rsidR="000410DF">
        <w:rPr>
          <w:lang w:eastAsia="pt-PT"/>
        </w:rPr>
        <w:t>vários segmentos</w:t>
      </w:r>
      <w:r w:rsidR="00B67D55">
        <w:rPr>
          <w:lang w:eastAsia="pt-PT"/>
        </w:rPr>
        <w:t xml:space="preserve"> de </w:t>
      </w:r>
      <w:proofErr w:type="spellStart"/>
      <w:r w:rsidR="00B67D55">
        <w:rPr>
          <w:lang w:eastAsia="pt-PT"/>
        </w:rPr>
        <w:t>recta</w:t>
      </w:r>
      <w:proofErr w:type="spellEnd"/>
      <w:r w:rsidR="00B67D55">
        <w:rPr>
          <w:lang w:eastAsia="pt-PT"/>
        </w:rPr>
        <w:t xml:space="preserve">. </w:t>
      </w:r>
    </w:p>
    <w:p w:rsidR="00B67D55" w:rsidRDefault="00B67D55" w:rsidP="00B67D55">
      <w:pPr>
        <w:keepNext/>
        <w:jc w:val="center"/>
      </w:pPr>
      <w:r w:rsidRPr="00B67D55">
        <w:rPr>
          <w:noProof/>
          <w:bdr w:val="single" w:sz="4" w:space="0" w:color="auto"/>
          <w:lang w:eastAsia="pt-PT" w:bidi="ar-SA"/>
        </w:rPr>
        <w:drawing>
          <wp:inline distT="0" distB="0" distL="0" distR="0">
            <wp:extent cx="2438400" cy="914400"/>
            <wp:effectExtent l="19050" t="0" r="0" b="0"/>
            <wp:docPr id="7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38400" cy="914400"/>
                      <a:chOff x="685800" y="2362200"/>
                      <a:chExt cx="2438400" cy="914400"/>
                    </a:xfrm>
                  </a:grpSpPr>
                  <a:cxnSp>
                    <a:nvCxnSpPr>
                      <a:cNvPr id="9" name="Straight Connector 8"/>
                      <a:cNvCxnSpPr/>
                    </a:nvCxnSpPr>
                    <a:spPr>
                      <a:xfrm flipV="1">
                        <a:off x="685800" y="2362200"/>
                        <a:ext cx="1066800" cy="914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10" name="Straight Connector 9"/>
                      <a:cNvCxnSpPr/>
                    </a:nvCxnSpPr>
                    <a:spPr>
                      <a:xfrm flipV="1">
                        <a:off x="1752600" y="2705100"/>
                        <a:ext cx="762000" cy="228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 flipH="1" flipV="1">
                        <a:off x="2647950" y="2686050"/>
                        <a:ext cx="647700" cy="304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67D55" w:rsidRPr="008B7F06" w:rsidRDefault="00B67D55" w:rsidP="00B67D55">
      <w:pPr>
        <w:pStyle w:val="Legenda"/>
        <w:rPr>
          <w:i/>
          <w:lang w:eastAsia="pt-PT"/>
        </w:rPr>
      </w:pPr>
      <w:bookmarkStart w:id="0" w:name="_Ref274244070"/>
      <w:r w:rsidRPr="008B7F06">
        <w:t xml:space="preserve">Figura </w:t>
      </w:r>
      <w:r w:rsidR="00A65F48" w:rsidRPr="008B7F06">
        <w:rPr>
          <w:i/>
        </w:rPr>
        <w:fldChar w:fldCharType="begin"/>
      </w:r>
      <w:r w:rsidRPr="008B7F06">
        <w:instrText xml:space="preserve"> SEQ Figura \* ARABIC </w:instrText>
      </w:r>
      <w:r w:rsidR="00A65F48" w:rsidRPr="008B7F06">
        <w:rPr>
          <w:i/>
        </w:rPr>
        <w:fldChar w:fldCharType="separate"/>
      </w:r>
      <w:r w:rsidR="004722B4">
        <w:rPr>
          <w:noProof/>
        </w:rPr>
        <w:t>1</w:t>
      </w:r>
      <w:r w:rsidR="00A65F48" w:rsidRPr="008B7F06">
        <w:rPr>
          <w:i/>
        </w:rPr>
        <w:fldChar w:fldCharType="end"/>
      </w:r>
      <w:bookmarkEnd w:id="0"/>
      <w:r w:rsidRPr="008B7F06">
        <w:t xml:space="preserve">- </w:t>
      </w:r>
      <w:r>
        <w:t xml:space="preserve">Segmentos de </w:t>
      </w:r>
      <w:proofErr w:type="spellStart"/>
      <w:r>
        <w:t>recta</w:t>
      </w:r>
      <w:proofErr w:type="spellEnd"/>
      <w:r>
        <w:t>.</w:t>
      </w:r>
    </w:p>
    <w:p w:rsidR="00990EC7" w:rsidRDefault="00990EC7" w:rsidP="00803F59">
      <w:pPr>
        <w:pStyle w:val="Cabealho3"/>
      </w:pPr>
      <w:r w:rsidRPr="00990EC7">
        <w:t>Linha poligonal</w:t>
      </w:r>
      <w:r>
        <w:t xml:space="preserve"> </w:t>
      </w:r>
    </w:p>
    <w:p w:rsidR="00B67D55" w:rsidRDefault="00990EC7" w:rsidP="00B67D55">
      <w:pPr>
        <w:jc w:val="left"/>
        <w:rPr>
          <w:lang w:eastAsia="pt-PT"/>
        </w:rPr>
      </w:pPr>
      <w:r>
        <w:rPr>
          <w:lang w:eastAsia="pt-PT"/>
        </w:rPr>
        <w:t>É gerada a partir de uma sequência de pontos ordenados.</w:t>
      </w:r>
      <w:r w:rsidR="00B67D55">
        <w:rPr>
          <w:lang w:eastAsia="pt-PT"/>
        </w:rPr>
        <w:t xml:space="preserve"> A </w:t>
      </w:r>
      <w:r w:rsidR="004F48F0">
        <w:fldChar w:fldCharType="begin"/>
      </w:r>
      <w:r w:rsidR="004F48F0">
        <w:instrText xml:space="preserve"> REF _Ref274234926 \h  \* MERGEFORMAT </w:instrText>
      </w:r>
      <w:r w:rsidR="004F48F0">
        <w:fldChar w:fldCharType="separate"/>
      </w:r>
      <w:r w:rsidR="004722B4" w:rsidRPr="004722B4">
        <w:rPr>
          <w:sz w:val="20"/>
        </w:rPr>
        <w:t>Figura 3</w:t>
      </w:r>
      <w:r w:rsidR="004F48F0">
        <w:fldChar w:fldCharType="end"/>
      </w:r>
      <w:proofErr w:type="gramStart"/>
      <w:r w:rsidR="00B67D55" w:rsidRPr="008B7F06">
        <w:rPr>
          <w:lang w:eastAsia="pt-PT"/>
        </w:rPr>
        <w:t>,</w:t>
      </w:r>
      <w:proofErr w:type="gramEnd"/>
      <w:r w:rsidR="00B67D55" w:rsidRPr="008B7F06">
        <w:rPr>
          <w:lang w:eastAsia="pt-PT"/>
        </w:rPr>
        <w:t xml:space="preserve"> i</w:t>
      </w:r>
      <w:r w:rsidR="00B67D55">
        <w:rPr>
          <w:lang w:eastAsia="pt-PT"/>
        </w:rPr>
        <w:t xml:space="preserve">lustra </w:t>
      </w:r>
      <w:r w:rsidR="000410DF">
        <w:rPr>
          <w:lang w:eastAsia="pt-PT"/>
        </w:rPr>
        <w:t>duas linhas</w:t>
      </w:r>
      <w:r w:rsidR="00B67D55">
        <w:rPr>
          <w:lang w:eastAsia="pt-PT"/>
        </w:rPr>
        <w:t xml:space="preserve"> </w:t>
      </w:r>
      <w:r w:rsidR="000410DF">
        <w:rPr>
          <w:lang w:eastAsia="pt-PT"/>
        </w:rPr>
        <w:t>poligonais</w:t>
      </w:r>
      <w:r w:rsidR="00B67D55">
        <w:rPr>
          <w:lang w:eastAsia="pt-PT"/>
        </w:rPr>
        <w:t xml:space="preserve">. </w:t>
      </w:r>
    </w:p>
    <w:p w:rsidR="00B67D55" w:rsidRDefault="000410DF" w:rsidP="00B67D55">
      <w:pPr>
        <w:keepNext/>
        <w:jc w:val="center"/>
      </w:pPr>
      <w:r w:rsidRPr="00640D8F">
        <w:rPr>
          <w:noProof/>
          <w:lang w:eastAsia="pt-PT" w:bidi="ar-SA"/>
        </w:rPr>
        <w:drawing>
          <wp:inline distT="0" distB="0" distL="0" distR="0">
            <wp:extent cx="4312920" cy="815340"/>
            <wp:effectExtent l="19050" t="0" r="0" b="0"/>
            <wp:docPr id="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12920" cy="815340"/>
                      <a:chOff x="731520" y="3817620"/>
                      <a:chExt cx="4312920" cy="815340"/>
                    </a:xfrm>
                  </a:grpSpPr>
                  <a:sp>
                    <a:nvSpPr>
                      <a:cNvPr id="15" name="Freeform 14"/>
                      <a:cNvSpPr/>
                    </a:nvSpPr>
                    <a:spPr>
                      <a:xfrm>
                        <a:off x="731520" y="3855720"/>
                        <a:ext cx="2042160" cy="777240"/>
                      </a:xfrm>
                      <a:custGeom>
                        <a:avLst/>
                        <a:gdLst>
                          <a:gd name="connsiteX0" fmla="*/ 0 w 2042160"/>
                          <a:gd name="connsiteY0" fmla="*/ 777240 h 777240"/>
                          <a:gd name="connsiteX1" fmla="*/ 396240 w 2042160"/>
                          <a:gd name="connsiteY1" fmla="*/ 411480 h 777240"/>
                          <a:gd name="connsiteX2" fmla="*/ 1082040 w 2042160"/>
                          <a:gd name="connsiteY2" fmla="*/ 464820 h 777240"/>
                          <a:gd name="connsiteX3" fmla="*/ 1371600 w 2042160"/>
                          <a:gd name="connsiteY3" fmla="*/ 0 h 777240"/>
                          <a:gd name="connsiteX4" fmla="*/ 2042160 w 2042160"/>
                          <a:gd name="connsiteY4" fmla="*/ 289560 h 7772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042160" h="777240">
                            <a:moveTo>
                              <a:pt x="0" y="777240"/>
                            </a:moveTo>
                            <a:lnTo>
                              <a:pt x="396240" y="411480"/>
                            </a:lnTo>
                            <a:lnTo>
                              <a:pt x="1082040" y="464820"/>
                            </a:lnTo>
                            <a:lnTo>
                              <a:pt x="1371600" y="0"/>
                            </a:lnTo>
                            <a:lnTo>
                              <a:pt x="2042160" y="28956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Freeform 15"/>
                      <a:cNvSpPr/>
                    </a:nvSpPr>
                    <a:spPr>
                      <a:xfrm>
                        <a:off x="3154680" y="3817620"/>
                        <a:ext cx="1889760" cy="601980"/>
                      </a:xfrm>
                      <a:custGeom>
                        <a:avLst/>
                        <a:gdLst>
                          <a:gd name="connsiteX0" fmla="*/ 0 w 1889760"/>
                          <a:gd name="connsiteY0" fmla="*/ 335280 h 601980"/>
                          <a:gd name="connsiteX1" fmla="*/ 853440 w 1889760"/>
                          <a:gd name="connsiteY1" fmla="*/ 335280 h 601980"/>
                          <a:gd name="connsiteX2" fmla="*/ 838200 w 1889760"/>
                          <a:gd name="connsiteY2" fmla="*/ 0 h 601980"/>
                          <a:gd name="connsiteX3" fmla="*/ 1379220 w 1889760"/>
                          <a:gd name="connsiteY3" fmla="*/ 601980 h 601980"/>
                          <a:gd name="connsiteX4" fmla="*/ 1889760 w 1889760"/>
                          <a:gd name="connsiteY4" fmla="*/ 525780 h 601980"/>
                          <a:gd name="connsiteX5" fmla="*/ 1889760 w 1889760"/>
                          <a:gd name="connsiteY5" fmla="*/ 525780 h 60198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889760" h="601980">
                            <a:moveTo>
                              <a:pt x="0" y="335280"/>
                            </a:moveTo>
                            <a:lnTo>
                              <a:pt x="853440" y="335280"/>
                            </a:lnTo>
                            <a:lnTo>
                              <a:pt x="838200" y="0"/>
                            </a:lnTo>
                            <a:lnTo>
                              <a:pt x="1379220" y="601980"/>
                            </a:lnTo>
                            <a:lnTo>
                              <a:pt x="1889760" y="525780"/>
                            </a:lnTo>
                            <a:lnTo>
                              <a:pt x="1889760" y="52578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lt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67D55" w:rsidRPr="008B7F06" w:rsidRDefault="00B67D55" w:rsidP="00B67D55">
      <w:pPr>
        <w:pStyle w:val="Legenda"/>
        <w:rPr>
          <w:i/>
          <w:lang w:eastAsia="pt-PT"/>
        </w:rPr>
      </w:pPr>
      <w:r w:rsidRPr="008B7F06">
        <w:t xml:space="preserve">Figura </w:t>
      </w:r>
      <w:r w:rsidR="00A65F48" w:rsidRPr="008B7F06">
        <w:rPr>
          <w:i/>
        </w:rPr>
        <w:fldChar w:fldCharType="begin"/>
      </w:r>
      <w:r w:rsidRPr="008B7F06">
        <w:instrText xml:space="preserve"> SEQ Figura \* ARABIC </w:instrText>
      </w:r>
      <w:r w:rsidR="00A65F48" w:rsidRPr="008B7F06">
        <w:rPr>
          <w:i/>
        </w:rPr>
        <w:fldChar w:fldCharType="separate"/>
      </w:r>
      <w:r w:rsidR="004722B4">
        <w:rPr>
          <w:noProof/>
        </w:rPr>
        <w:t>2</w:t>
      </w:r>
      <w:r w:rsidR="00A65F48" w:rsidRPr="008B7F06">
        <w:rPr>
          <w:i/>
        </w:rPr>
        <w:fldChar w:fldCharType="end"/>
      </w:r>
      <w:r w:rsidRPr="008B7F06">
        <w:t xml:space="preserve">- </w:t>
      </w:r>
      <w:r w:rsidR="000410DF">
        <w:t>Duas linha poligonais</w:t>
      </w:r>
      <w:r w:rsidRPr="008B7F06">
        <w:t>.</w:t>
      </w:r>
    </w:p>
    <w:p w:rsidR="00B67D55" w:rsidRDefault="00B67D55" w:rsidP="00990EC7">
      <w:pPr>
        <w:jc w:val="left"/>
        <w:rPr>
          <w:lang w:eastAsia="pt-PT"/>
        </w:rPr>
      </w:pPr>
    </w:p>
    <w:p w:rsidR="00990EC7" w:rsidRDefault="00990EC7" w:rsidP="00803F59">
      <w:pPr>
        <w:pStyle w:val="Cabealho3"/>
      </w:pPr>
      <w:r w:rsidRPr="00990EC7">
        <w:t>Polígono</w:t>
      </w:r>
      <w:r>
        <w:t xml:space="preserve"> </w:t>
      </w:r>
    </w:p>
    <w:p w:rsidR="008F24DF" w:rsidRDefault="008F24DF" w:rsidP="008F24DF">
      <w:pPr>
        <w:rPr>
          <w:lang w:eastAsia="pt-PT"/>
        </w:rPr>
      </w:pPr>
      <w:r>
        <w:rPr>
          <w:lang w:eastAsia="pt-PT"/>
        </w:rPr>
        <w:lastRenderedPageBreak/>
        <w:t xml:space="preserve">É </w:t>
      </w:r>
      <w:r w:rsidRPr="008F24DF">
        <w:rPr>
          <w:lang w:eastAsia="pt-PT"/>
        </w:rPr>
        <w:t xml:space="preserve">uma figura plana que é delimitada por um caminho ou circuito fechado, composto por uma sequência finita de segmentos de linha </w:t>
      </w:r>
      <w:proofErr w:type="spellStart"/>
      <w:r w:rsidR="0095230B" w:rsidRPr="008F24DF">
        <w:rPr>
          <w:lang w:eastAsia="pt-PT"/>
        </w:rPr>
        <w:t>recta</w:t>
      </w:r>
      <w:proofErr w:type="spellEnd"/>
      <w:r w:rsidRPr="008F24DF">
        <w:rPr>
          <w:lang w:eastAsia="pt-PT"/>
        </w:rPr>
        <w:t xml:space="preserve">. Estes segmentos são chamados de suas bordas ou faces, e os pontos onde duas bordas encontro são os vértices do polígono </w:t>
      </w:r>
      <w:r w:rsidR="0095230B">
        <w:rPr>
          <w:lang w:eastAsia="pt-PT"/>
        </w:rPr>
        <w:t>ou cantos.</w:t>
      </w:r>
      <w:r w:rsidR="008B7F06">
        <w:rPr>
          <w:lang w:eastAsia="pt-PT"/>
        </w:rPr>
        <w:t xml:space="preserve"> A </w:t>
      </w:r>
      <w:r w:rsidR="004F48F0">
        <w:fldChar w:fldCharType="begin"/>
      </w:r>
      <w:r w:rsidR="004F48F0">
        <w:instrText xml:space="preserve"> REF _Ref274234926 \h  \* MERGEFORMAT </w:instrText>
      </w:r>
      <w:r w:rsidR="004F48F0">
        <w:fldChar w:fldCharType="separate"/>
      </w:r>
      <w:r w:rsidR="004722B4" w:rsidRPr="004722B4">
        <w:rPr>
          <w:sz w:val="20"/>
        </w:rPr>
        <w:t>Figura 3</w:t>
      </w:r>
      <w:r w:rsidR="004F48F0">
        <w:fldChar w:fldCharType="end"/>
      </w:r>
      <w:proofErr w:type="gramStart"/>
      <w:r w:rsidR="008B7F06" w:rsidRPr="008B7F06">
        <w:rPr>
          <w:lang w:eastAsia="pt-PT"/>
        </w:rPr>
        <w:t>,</w:t>
      </w:r>
      <w:proofErr w:type="gramEnd"/>
      <w:r w:rsidR="008B7F06" w:rsidRPr="008B7F06">
        <w:rPr>
          <w:lang w:eastAsia="pt-PT"/>
        </w:rPr>
        <w:t xml:space="preserve"> i</w:t>
      </w:r>
      <w:r w:rsidR="008B7F06">
        <w:rPr>
          <w:lang w:eastAsia="pt-PT"/>
        </w:rPr>
        <w:t xml:space="preserve">lustra três polígonos. </w:t>
      </w:r>
    </w:p>
    <w:p w:rsidR="008B7F06" w:rsidRDefault="008B7F06" w:rsidP="008B7F06">
      <w:pPr>
        <w:keepNext/>
        <w:jc w:val="center"/>
      </w:pPr>
      <w:r w:rsidRPr="008B7F06">
        <w:rPr>
          <w:noProof/>
          <w:lang w:eastAsia="pt-PT" w:bidi="ar-SA"/>
        </w:rPr>
        <w:drawing>
          <wp:inline distT="0" distB="0" distL="0" distR="0">
            <wp:extent cx="3828197" cy="1289713"/>
            <wp:effectExtent l="19050" t="0" r="853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32960" cy="1539240"/>
                      <a:chOff x="274320" y="213360"/>
                      <a:chExt cx="4632960" cy="1539240"/>
                    </a:xfrm>
                  </a:grpSpPr>
                  <a:sp>
                    <a:nvSpPr>
                      <a:cNvPr id="3" name="Freeform 2"/>
                      <a:cNvSpPr/>
                    </a:nvSpPr>
                    <a:spPr>
                      <a:xfrm>
                        <a:off x="1600200" y="381000"/>
                        <a:ext cx="1524000" cy="1371600"/>
                      </a:xfrm>
                      <a:custGeom>
                        <a:avLst/>
                        <a:gdLst>
                          <a:gd name="connsiteX0" fmla="*/ 0 w 2781300"/>
                          <a:gd name="connsiteY0" fmla="*/ 1272540 h 1996440"/>
                          <a:gd name="connsiteX1" fmla="*/ 350520 w 2781300"/>
                          <a:gd name="connsiteY1" fmla="*/ 510540 h 1996440"/>
                          <a:gd name="connsiteX2" fmla="*/ 1729740 w 2781300"/>
                          <a:gd name="connsiteY2" fmla="*/ 617220 h 1996440"/>
                          <a:gd name="connsiteX3" fmla="*/ 2499360 w 2781300"/>
                          <a:gd name="connsiteY3" fmla="*/ 0 h 1996440"/>
                          <a:gd name="connsiteX4" fmla="*/ 2781300 w 2781300"/>
                          <a:gd name="connsiteY4" fmla="*/ 632460 h 1996440"/>
                          <a:gd name="connsiteX5" fmla="*/ 2651760 w 2781300"/>
                          <a:gd name="connsiteY5" fmla="*/ 1272540 h 1996440"/>
                          <a:gd name="connsiteX6" fmla="*/ 1767840 w 2781300"/>
                          <a:gd name="connsiteY6" fmla="*/ 1219200 h 1996440"/>
                          <a:gd name="connsiteX7" fmla="*/ 1386840 w 2781300"/>
                          <a:gd name="connsiteY7" fmla="*/ 1996440 h 1996440"/>
                          <a:gd name="connsiteX8" fmla="*/ 693420 w 2781300"/>
                          <a:gd name="connsiteY8" fmla="*/ 1455420 h 1996440"/>
                          <a:gd name="connsiteX9" fmla="*/ 0 w 2781300"/>
                          <a:gd name="connsiteY9" fmla="*/ 1272540 h 19964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2781300" h="1996440">
                            <a:moveTo>
                              <a:pt x="0" y="1272540"/>
                            </a:moveTo>
                            <a:lnTo>
                              <a:pt x="350520" y="510540"/>
                            </a:lnTo>
                            <a:lnTo>
                              <a:pt x="1729740" y="617220"/>
                            </a:lnTo>
                            <a:lnTo>
                              <a:pt x="2499360" y="0"/>
                            </a:lnTo>
                            <a:lnTo>
                              <a:pt x="2781300" y="632460"/>
                            </a:lnTo>
                            <a:lnTo>
                              <a:pt x="2651760" y="1272540"/>
                            </a:lnTo>
                            <a:lnTo>
                              <a:pt x="1767840" y="1219200"/>
                            </a:lnTo>
                            <a:lnTo>
                              <a:pt x="1386840" y="1996440"/>
                            </a:lnTo>
                            <a:lnTo>
                              <a:pt x="693420" y="1455420"/>
                            </a:lnTo>
                            <a:lnTo>
                              <a:pt x="0" y="127254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dirty="0">
                            <a:ln>
                              <a:solidFill>
                                <a:schemeClr val="tx1"/>
                              </a:solidFill>
                            </a:ln>
                            <a:noFill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reeform 5"/>
                      <a:cNvSpPr/>
                    </a:nvSpPr>
                    <a:spPr>
                      <a:xfrm>
                        <a:off x="3429000" y="213360"/>
                        <a:ext cx="1478280" cy="1539240"/>
                      </a:xfrm>
                      <a:custGeom>
                        <a:avLst/>
                        <a:gdLst>
                          <a:gd name="connsiteX0" fmla="*/ 0 w 1661160"/>
                          <a:gd name="connsiteY0" fmla="*/ 236220 h 2438400"/>
                          <a:gd name="connsiteX1" fmla="*/ 1089660 w 1661160"/>
                          <a:gd name="connsiteY1" fmla="*/ 0 h 2438400"/>
                          <a:gd name="connsiteX2" fmla="*/ 1638300 w 1661160"/>
                          <a:gd name="connsiteY2" fmla="*/ 487680 h 2438400"/>
                          <a:gd name="connsiteX3" fmla="*/ 1661160 w 1661160"/>
                          <a:gd name="connsiteY3" fmla="*/ 1577340 h 2438400"/>
                          <a:gd name="connsiteX4" fmla="*/ 967740 w 1661160"/>
                          <a:gd name="connsiteY4" fmla="*/ 2438400 h 2438400"/>
                          <a:gd name="connsiteX5" fmla="*/ 106680 w 1661160"/>
                          <a:gd name="connsiteY5" fmla="*/ 1920240 h 2438400"/>
                          <a:gd name="connsiteX6" fmla="*/ 320040 w 1661160"/>
                          <a:gd name="connsiteY6" fmla="*/ 1242060 h 2438400"/>
                          <a:gd name="connsiteX7" fmla="*/ 708660 w 1661160"/>
                          <a:gd name="connsiteY7" fmla="*/ 1325880 h 2438400"/>
                          <a:gd name="connsiteX8" fmla="*/ 731520 w 1661160"/>
                          <a:gd name="connsiteY8" fmla="*/ 1927860 h 2438400"/>
                          <a:gd name="connsiteX9" fmla="*/ 952500 w 1661160"/>
                          <a:gd name="connsiteY9" fmla="*/ 2011680 h 2438400"/>
                          <a:gd name="connsiteX10" fmla="*/ 1333500 w 1661160"/>
                          <a:gd name="connsiteY10" fmla="*/ 1295400 h 2438400"/>
                          <a:gd name="connsiteX11" fmla="*/ 922020 w 1661160"/>
                          <a:gd name="connsiteY11" fmla="*/ 891540 h 2438400"/>
                          <a:gd name="connsiteX12" fmla="*/ 693420 w 1661160"/>
                          <a:gd name="connsiteY12" fmla="*/ 533400 h 2438400"/>
                          <a:gd name="connsiteX13" fmla="*/ 45720 w 1661160"/>
                          <a:gd name="connsiteY13" fmla="*/ 906780 h 2438400"/>
                          <a:gd name="connsiteX14" fmla="*/ 0 w 1661160"/>
                          <a:gd name="connsiteY14" fmla="*/ 236220 h 24384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1661160" h="2438400">
                            <a:moveTo>
                              <a:pt x="0" y="236220"/>
                            </a:moveTo>
                            <a:lnTo>
                              <a:pt x="1089660" y="0"/>
                            </a:lnTo>
                            <a:lnTo>
                              <a:pt x="1638300" y="487680"/>
                            </a:lnTo>
                            <a:lnTo>
                              <a:pt x="1661160" y="1577340"/>
                            </a:lnTo>
                            <a:lnTo>
                              <a:pt x="967740" y="2438400"/>
                            </a:lnTo>
                            <a:lnTo>
                              <a:pt x="106680" y="1920240"/>
                            </a:lnTo>
                            <a:lnTo>
                              <a:pt x="320040" y="1242060"/>
                            </a:lnTo>
                            <a:lnTo>
                              <a:pt x="708660" y="1325880"/>
                            </a:lnTo>
                            <a:lnTo>
                              <a:pt x="731520" y="1927860"/>
                            </a:lnTo>
                            <a:lnTo>
                              <a:pt x="952500" y="2011680"/>
                            </a:lnTo>
                            <a:lnTo>
                              <a:pt x="1333500" y="1295400"/>
                            </a:lnTo>
                            <a:lnTo>
                              <a:pt x="922020" y="891540"/>
                            </a:lnTo>
                            <a:lnTo>
                              <a:pt x="693420" y="533400"/>
                            </a:lnTo>
                            <a:lnTo>
                              <a:pt x="45720" y="906780"/>
                            </a:lnTo>
                            <a:lnTo>
                              <a:pt x="0" y="23622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dirty="0">
                            <a:ln>
                              <a:solidFill>
                                <a:schemeClr val="tx1"/>
                              </a:solidFill>
                            </a:ln>
                            <a:noFill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reeform 6"/>
                      <a:cNvSpPr/>
                    </a:nvSpPr>
                    <a:spPr>
                      <a:xfrm>
                        <a:off x="274320" y="304800"/>
                        <a:ext cx="1104900" cy="1409700"/>
                      </a:xfrm>
                      <a:custGeom>
                        <a:avLst/>
                        <a:gdLst>
                          <a:gd name="connsiteX0" fmla="*/ 0 w 1104900"/>
                          <a:gd name="connsiteY0" fmla="*/ 502920 h 1409700"/>
                          <a:gd name="connsiteX1" fmla="*/ 281940 w 1104900"/>
                          <a:gd name="connsiteY1" fmla="*/ 0 h 1409700"/>
                          <a:gd name="connsiteX2" fmla="*/ 1104900 w 1104900"/>
                          <a:gd name="connsiteY2" fmla="*/ 624840 h 1409700"/>
                          <a:gd name="connsiteX3" fmla="*/ 1097280 w 1104900"/>
                          <a:gd name="connsiteY3" fmla="*/ 1409700 h 1409700"/>
                          <a:gd name="connsiteX4" fmla="*/ 533400 w 1104900"/>
                          <a:gd name="connsiteY4" fmla="*/ 1303020 h 1409700"/>
                          <a:gd name="connsiteX5" fmla="*/ 556260 w 1104900"/>
                          <a:gd name="connsiteY5" fmla="*/ 769620 h 1409700"/>
                          <a:gd name="connsiteX6" fmla="*/ 0 w 1104900"/>
                          <a:gd name="connsiteY6" fmla="*/ 502920 h 14097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104900" h="1409700">
                            <a:moveTo>
                              <a:pt x="0" y="502920"/>
                            </a:moveTo>
                            <a:lnTo>
                              <a:pt x="281940" y="0"/>
                            </a:lnTo>
                            <a:lnTo>
                              <a:pt x="1104900" y="624840"/>
                            </a:lnTo>
                            <a:lnTo>
                              <a:pt x="1097280" y="1409700"/>
                            </a:lnTo>
                            <a:lnTo>
                              <a:pt x="533400" y="1303020"/>
                            </a:lnTo>
                            <a:lnTo>
                              <a:pt x="556260" y="769620"/>
                            </a:lnTo>
                            <a:lnTo>
                              <a:pt x="0" y="50292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dirty="0">
                            <a:ln>
                              <a:solidFill>
                                <a:schemeClr val="tx1"/>
                              </a:solidFill>
                            </a:ln>
                            <a:noFill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B7F06" w:rsidRPr="008B7F06" w:rsidRDefault="008B7F06" w:rsidP="008B7F06">
      <w:pPr>
        <w:pStyle w:val="Legenda"/>
        <w:rPr>
          <w:i/>
          <w:lang w:eastAsia="pt-PT"/>
        </w:rPr>
      </w:pPr>
      <w:bookmarkStart w:id="1" w:name="_Ref274234926"/>
      <w:r w:rsidRPr="008B7F06">
        <w:t xml:space="preserve">Figura </w:t>
      </w:r>
      <w:r w:rsidR="00A65F48" w:rsidRPr="00A70338">
        <w:fldChar w:fldCharType="begin"/>
      </w:r>
      <w:r w:rsidRPr="00A70338">
        <w:instrText xml:space="preserve"> SEQ Figura \* ARABIC </w:instrText>
      </w:r>
      <w:r w:rsidR="00A65F48" w:rsidRPr="00A70338">
        <w:fldChar w:fldCharType="separate"/>
      </w:r>
      <w:r w:rsidR="004722B4">
        <w:rPr>
          <w:noProof/>
        </w:rPr>
        <w:t>3</w:t>
      </w:r>
      <w:r w:rsidR="00A65F48" w:rsidRPr="00A70338">
        <w:fldChar w:fldCharType="end"/>
      </w:r>
      <w:bookmarkEnd w:id="1"/>
      <w:r w:rsidR="00A70338">
        <w:t xml:space="preserve"> </w:t>
      </w:r>
      <w:r w:rsidRPr="00A70338">
        <w:t xml:space="preserve">- </w:t>
      </w:r>
      <w:r w:rsidRPr="008B7F06">
        <w:t>Exemplo de polígonos.</w:t>
      </w:r>
    </w:p>
    <w:p w:rsidR="009066ED" w:rsidRDefault="009066ED" w:rsidP="009066ED">
      <w:pPr>
        <w:pStyle w:val="Cabealho2"/>
      </w:pPr>
      <w:r>
        <w:t xml:space="preserve">Operações elementares sobre </w:t>
      </w:r>
      <w:proofErr w:type="spellStart"/>
      <w:r>
        <w:t>objectos</w:t>
      </w:r>
      <w:proofErr w:type="spellEnd"/>
    </w:p>
    <w:p w:rsidR="009066ED" w:rsidRDefault="009066ED" w:rsidP="00803F59">
      <w:pPr>
        <w:pStyle w:val="Cabealho3"/>
      </w:pPr>
      <w:r>
        <w:t>Comprimento de uma linha</w:t>
      </w:r>
    </w:p>
    <w:p w:rsidR="00BF6F99" w:rsidRDefault="00BF6F99" w:rsidP="00BF6F99">
      <w:pPr>
        <w:rPr>
          <w:lang w:eastAsia="pt-PT"/>
        </w:rPr>
      </w:pPr>
      <w:r>
        <w:rPr>
          <w:lang w:eastAsia="pt-PT"/>
        </w:rPr>
        <w:t xml:space="preserve">Uma linha é composta por vários segmentos de </w:t>
      </w:r>
      <w:r w:rsidR="0022218D">
        <w:rPr>
          <w:lang w:eastAsia="pt-PT"/>
        </w:rPr>
        <w:t>reta definida</w:t>
      </w:r>
      <w:r>
        <w:rPr>
          <w:lang w:eastAsia="pt-PT"/>
        </w:rPr>
        <w:t xml:space="preserve"> por um conjunto ordenado de pontos. O comprimento (</w:t>
      </w:r>
      <w:r w:rsidRPr="009252C5">
        <w:rPr>
          <w:i/>
          <w:lang w:eastAsia="pt-PT"/>
        </w:rPr>
        <w:t>C</w:t>
      </w:r>
      <w:r>
        <w:rPr>
          <w:lang w:eastAsia="pt-PT"/>
        </w:rPr>
        <w:t xml:space="preserve">) de uma linha é definido pela soma dos comprimentos dos segmentos que </w:t>
      </w:r>
      <w:r w:rsidR="00031383">
        <w:rPr>
          <w:lang w:eastAsia="pt-PT"/>
        </w:rPr>
        <w:t xml:space="preserve">a </w:t>
      </w:r>
      <w:r>
        <w:rPr>
          <w:lang w:eastAsia="pt-PT"/>
        </w:rPr>
        <w:t>constituem, dado pela seguinte equação:</w:t>
      </w:r>
    </w:p>
    <w:p w:rsidR="0002764B" w:rsidRDefault="0002764B" w:rsidP="00BF6F99">
      <w:pPr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hAnsi="Cambria Math"/>
                  <w:lang w:eastAsia="pt-PT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pt-PT"/>
                </w:rPr>
                <m:t>n-1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BF6F99" w:rsidRDefault="00BF6F99" w:rsidP="00BF6F99">
      <w:pPr>
        <w:ind w:firstLine="360"/>
        <w:rPr>
          <w:lang w:eastAsia="pt-PT"/>
        </w:rPr>
      </w:pPr>
      <w:proofErr w:type="gramStart"/>
      <w:r>
        <w:rPr>
          <w:lang w:eastAsia="pt-PT"/>
        </w:rPr>
        <w:t>n</w:t>
      </w:r>
      <w:proofErr w:type="gramEnd"/>
      <w:r>
        <w:rPr>
          <w:lang w:eastAsia="pt-PT"/>
        </w:rPr>
        <w:t xml:space="preserve"> – número de pontos que definem a linha.</w:t>
      </w:r>
    </w:p>
    <w:p w:rsidR="000733C8" w:rsidRDefault="003B483A" w:rsidP="003B483A">
      <w:pPr>
        <w:rPr>
          <w:lang w:eastAsia="pt-PT"/>
        </w:rPr>
      </w:pPr>
      <w:r w:rsidRPr="003B483A">
        <w:rPr>
          <w:lang w:eastAsia="pt-PT"/>
        </w:rPr>
        <w:t xml:space="preserve">A </w:t>
      </w:r>
      <w:r w:rsidR="004F48F0">
        <w:fldChar w:fldCharType="begin"/>
      </w:r>
      <w:r w:rsidR="004F48F0">
        <w:instrText xml:space="preserve"> REF _Ref274244192 \h  \* MERGEFORMAT </w:instrText>
      </w:r>
      <w:r w:rsidR="004F48F0">
        <w:fldChar w:fldCharType="separate"/>
      </w:r>
      <w:r w:rsidR="004722B4" w:rsidRPr="003B483A">
        <w:rPr>
          <w:lang w:eastAsia="pt-PT"/>
        </w:rPr>
        <w:t xml:space="preserve">Figura </w:t>
      </w:r>
      <w:r w:rsidR="004722B4">
        <w:rPr>
          <w:lang w:eastAsia="pt-PT"/>
        </w:rPr>
        <w:t>4</w:t>
      </w:r>
      <w:r w:rsidR="004F48F0">
        <w:fldChar w:fldCharType="end"/>
      </w:r>
      <w:proofErr w:type="gramStart"/>
      <w:r>
        <w:rPr>
          <w:lang w:eastAsia="pt-PT"/>
        </w:rPr>
        <w:t>,</w:t>
      </w:r>
      <w:proofErr w:type="gramEnd"/>
      <w:r>
        <w:rPr>
          <w:lang w:eastAsia="pt-PT"/>
        </w:rPr>
        <w:t xml:space="preserve"> ilustra uma linha poligonal definida pelos pontos </w:t>
      </w:r>
      <w:proofErr w:type="spellStart"/>
      <w:r>
        <w:rPr>
          <w:lang w:eastAsia="pt-PT"/>
        </w:rPr>
        <w:t>p</w:t>
      </w:r>
      <w:r w:rsidRPr="00A70338">
        <w:rPr>
          <w:vertAlign w:val="subscript"/>
          <w:lang w:eastAsia="pt-PT"/>
        </w:rPr>
        <w:t>1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p</w:t>
      </w:r>
      <w:r w:rsidRPr="00A70338">
        <w:rPr>
          <w:vertAlign w:val="subscript"/>
          <w:lang w:eastAsia="pt-PT"/>
        </w:rPr>
        <w:t>5</w:t>
      </w:r>
      <w:proofErr w:type="spellEnd"/>
      <w:r w:rsidRPr="003B483A">
        <w:rPr>
          <w:lang w:eastAsia="pt-PT"/>
        </w:rPr>
        <w:t>.</w:t>
      </w:r>
      <w:r>
        <w:rPr>
          <w:lang w:eastAsia="pt-PT"/>
        </w:rPr>
        <w:t xml:space="preserve"> </w:t>
      </w:r>
    </w:p>
    <w:p w:rsidR="003B483A" w:rsidRDefault="003B483A" w:rsidP="003B483A">
      <w:pPr>
        <w:keepNext/>
        <w:ind w:firstLine="360"/>
        <w:jc w:val="center"/>
      </w:pPr>
      <w:r w:rsidRPr="00640D8F">
        <w:rPr>
          <w:noProof/>
          <w:lang w:eastAsia="pt-PT" w:bidi="ar-SA"/>
        </w:rPr>
        <w:drawing>
          <wp:inline distT="0" distB="0" distL="0" distR="0">
            <wp:extent cx="3104866" cy="1419367"/>
            <wp:effectExtent l="0" t="0" r="0" b="0"/>
            <wp:docPr id="4" name="Objec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9479" cy="2172940"/>
                      <a:chOff x="1378779" y="4643774"/>
                      <a:chExt cx="4039479" cy="2172940"/>
                    </a:xfrm>
                  </a:grpSpPr>
                  <a:sp>
                    <a:nvSpPr>
                      <a:cNvPr id="19" name="Triângulo rectângulo 18"/>
                      <a:cNvSpPr/>
                    </a:nvSpPr>
                    <a:spPr>
                      <a:xfrm rot="16200000">
                        <a:off x="1729740" y="5433060"/>
                        <a:ext cx="1066800" cy="1021080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Triângulo rectângulo 19"/>
                      <a:cNvSpPr/>
                    </a:nvSpPr>
                    <a:spPr>
                      <a:xfrm rot="17744311">
                        <a:off x="2870158" y="4875583"/>
                        <a:ext cx="755712" cy="688832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riângulo rectângulo 20"/>
                      <a:cNvSpPr/>
                    </a:nvSpPr>
                    <a:spPr>
                      <a:xfrm rot="18976766">
                        <a:off x="4083738" y="4643774"/>
                        <a:ext cx="599311" cy="1286216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Conexão recta 21"/>
                      <a:cNvCxnSpPr>
                        <a:stCxn id="19" idx="0"/>
                        <a:endCxn id="20" idx="0"/>
                      </a:cNvCxnSpPr>
                    </a:nvCxnSpPr>
                    <a:spPr>
                      <a:xfrm rot="10800000" flipH="1">
                        <a:off x="1752600" y="5410798"/>
                        <a:ext cx="1021080" cy="106620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23" name="Conexão recta 22"/>
                      <a:cNvCxnSpPr>
                        <a:stCxn id="19" idx="4"/>
                        <a:endCxn id="21" idx="0"/>
                      </a:cNvCxnSpPr>
                    </a:nvCxnSpPr>
                    <a:spPr>
                      <a:xfrm flipV="1">
                        <a:off x="2773680" y="5029200"/>
                        <a:ext cx="948668" cy="381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24" name="Conexão recta 23"/>
                      <a:cNvCxnSpPr>
                        <a:stCxn id="20" idx="4"/>
                        <a:endCxn id="21" idx="4"/>
                      </a:cNvCxnSpPr>
                    </a:nvCxnSpPr>
                    <a:spPr>
                      <a:xfrm>
                        <a:off x="3722348" y="5029200"/>
                        <a:ext cx="1322091" cy="515364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5044438" y="5241521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4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1378779" y="6138446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1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CaixaDeTexto 26"/>
                      <a:cNvSpPr txBox="1"/>
                    </a:nvSpPr>
                    <a:spPr>
                      <a:xfrm>
                        <a:off x="2445580" y="5072244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2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CaixaDeTexto 27"/>
                      <a:cNvSpPr txBox="1"/>
                    </a:nvSpPr>
                    <a:spPr>
                      <a:xfrm>
                        <a:off x="5044438" y="6478160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5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CaixaDeTexto 28"/>
                      <a:cNvSpPr txBox="1"/>
                    </a:nvSpPr>
                    <a:spPr>
                      <a:xfrm>
                        <a:off x="3535437" y="4690646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3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0" name="Conexão recta 29"/>
                      <a:cNvCxnSpPr>
                        <a:stCxn id="31" idx="4"/>
                      </a:cNvCxnSpPr>
                    </a:nvCxnSpPr>
                    <a:spPr>
                      <a:xfrm rot="5400000" flipH="1" flipV="1">
                        <a:off x="4493003" y="6095999"/>
                        <a:ext cx="1102872" cy="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31" name="Triângulo rectângulo 30"/>
                      <a:cNvSpPr/>
                    </a:nvSpPr>
                    <a:spPr>
                      <a:xfrm rot="2469078">
                        <a:off x="4681722" y="5681192"/>
                        <a:ext cx="725436" cy="830083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B483A" w:rsidRPr="003B483A" w:rsidRDefault="003B483A" w:rsidP="003B483A">
      <w:pPr>
        <w:pStyle w:val="Legenda"/>
      </w:pPr>
      <w:bookmarkStart w:id="2" w:name="_Ref274244192"/>
      <w:r w:rsidRPr="003B483A">
        <w:t xml:space="preserve">Figura </w:t>
      </w:r>
      <w:fldSimple w:instr=" SEQ Figura \* ARABIC ">
        <w:r w:rsidR="004722B4">
          <w:rPr>
            <w:noProof/>
          </w:rPr>
          <w:t>4</w:t>
        </w:r>
      </w:fldSimple>
      <w:bookmarkEnd w:id="2"/>
      <w:r w:rsidRPr="003B483A">
        <w:t xml:space="preserve"> </w:t>
      </w:r>
      <w:r>
        <w:t>-</w:t>
      </w:r>
      <w:r w:rsidRPr="003B483A">
        <w:t xml:space="preserve"> </w:t>
      </w:r>
      <w:r>
        <w:t>Linha</w:t>
      </w:r>
      <w:r w:rsidRPr="003B483A">
        <w:t xml:space="preserve"> </w:t>
      </w:r>
      <w:r>
        <w:t xml:space="preserve">poligonal, ponto </w:t>
      </w:r>
      <w:proofErr w:type="spellStart"/>
      <w:r>
        <w:t>p</w:t>
      </w:r>
      <w:r w:rsidRPr="003B483A">
        <w:rPr>
          <w:vertAlign w:val="subscript"/>
        </w:rPr>
        <w:t>1</w:t>
      </w:r>
      <w:proofErr w:type="spellEnd"/>
      <w:r>
        <w:t xml:space="preserve"> a </w:t>
      </w:r>
      <w:proofErr w:type="spellStart"/>
      <w:r>
        <w:t>p</w:t>
      </w:r>
      <w:r w:rsidRPr="003B483A">
        <w:rPr>
          <w:vertAlign w:val="subscript"/>
        </w:rPr>
        <w:t>5</w:t>
      </w:r>
      <w:proofErr w:type="spellEnd"/>
      <w:r w:rsidRPr="003B483A">
        <w:t>.</w:t>
      </w:r>
    </w:p>
    <w:p w:rsidR="000733C8" w:rsidRDefault="000733C8" w:rsidP="000733C8">
      <w:pPr>
        <w:rPr>
          <w:lang w:eastAsia="pt-PT"/>
        </w:rPr>
      </w:pPr>
      <w:r>
        <w:rPr>
          <w:lang w:eastAsia="pt-PT"/>
        </w:rPr>
        <w:t>Elabore um algoritmo</w:t>
      </w:r>
      <w:r w:rsidR="003B483A">
        <w:rPr>
          <w:lang w:eastAsia="pt-PT"/>
        </w:rPr>
        <w:t>/programa que permita calcular o comprimento de uma linha poligonal representada por uma lista de pontos.</w:t>
      </w:r>
      <w:r>
        <w:rPr>
          <w:lang w:eastAsia="pt-PT"/>
        </w:rPr>
        <w:t xml:space="preserve">  </w:t>
      </w:r>
    </w:p>
    <w:p w:rsidR="00BB7F34" w:rsidRDefault="00BB7F34">
      <w:pPr>
        <w:spacing w:after="0" w:line="240" w:lineRule="auto"/>
        <w:jc w:val="left"/>
        <w:rPr>
          <w:b/>
          <w:bCs/>
          <w:smallCaps/>
          <w:spacing w:val="5"/>
          <w:sz w:val="20"/>
          <w:szCs w:val="24"/>
          <w:lang w:eastAsia="pt-PT"/>
        </w:rPr>
      </w:pPr>
      <w:r>
        <w:rPr>
          <w:lang w:eastAsia="pt-PT"/>
        </w:rPr>
        <w:br w:type="page"/>
      </w:r>
    </w:p>
    <w:p w:rsidR="000733C8" w:rsidRDefault="003B483A" w:rsidP="003B483A">
      <w:pPr>
        <w:pStyle w:val="Cabealho4"/>
        <w:rPr>
          <w:lang w:eastAsia="pt-PT"/>
        </w:rPr>
      </w:pPr>
      <w:r>
        <w:rPr>
          <w:lang w:eastAsia="pt-PT"/>
        </w:rPr>
        <w:lastRenderedPageBreak/>
        <w:t>Algoritmo</w:t>
      </w:r>
    </w:p>
    <w:tbl>
      <w:tblPr>
        <w:tblW w:w="0" w:type="auto"/>
        <w:jc w:val="center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7"/>
      </w:tblGrid>
      <w:tr w:rsidR="00BB1F8C" w:rsidTr="00EE7951">
        <w:trPr>
          <w:jc w:val="center"/>
        </w:trPr>
        <w:tc>
          <w:tcPr>
            <w:tcW w:w="6157" w:type="dxa"/>
          </w:tcPr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b/>
                <w:sz w:val="20"/>
              </w:rPr>
              <w:t>Algoritmo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comprimento_linha_poligonal</w:t>
            </w:r>
            <w:proofErr w:type="spellEnd"/>
          </w:p>
          <w:p w:rsidR="00BB1F8C" w:rsidRDefault="00BB1F8C" w:rsidP="00EE7951">
            <w:pPr>
              <w:spacing w:after="0" w:line="240" w:lineRule="auto"/>
              <w:jc w:val="left"/>
              <w:rPr>
                <w:rFonts w:ascii="Arial Narrow" w:eastAsia="Arial Unicode MS" w:hAnsi="Arial Narrow" w:cs="Arial Unicode MS"/>
                <w:sz w:val="20"/>
              </w:rPr>
            </w:pPr>
            <w:proofErr w:type="spellStart"/>
            <w:r w:rsidRPr="00274731">
              <w:rPr>
                <w:rFonts w:ascii="Arial Narrow" w:eastAsia="Arial Unicode MS" w:hAnsi="Arial Narrow" w:cs="Arial Unicode MS"/>
                <w:sz w:val="20"/>
              </w:rPr>
              <w:t>Objectivo</w:t>
            </w:r>
            <w:proofErr w:type="spell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r w:rsidR="007D19CB">
              <w:rPr>
                <w:rFonts w:ascii="Arial Narrow" w:eastAsia="Arial Unicode MS" w:hAnsi="Arial Narrow" w:cs="Arial Unicode MS"/>
                <w:sz w:val="20"/>
              </w:rPr>
              <w:t>P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>ermit</w:t>
            </w:r>
            <w:r w:rsidR="007D19CB">
              <w:rPr>
                <w:rFonts w:ascii="Arial Narrow" w:eastAsia="Arial Unicode MS" w:hAnsi="Arial Narrow" w:cs="Arial Unicode MS"/>
                <w:sz w:val="20"/>
              </w:rPr>
              <w:t>e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 xml:space="preserve"> calcular o comprimento de uma linha poligonal </w:t>
            </w:r>
            <w:r w:rsidR="00EE7951">
              <w:rPr>
                <w:rFonts w:ascii="Arial Narrow" w:eastAsia="Arial Unicode MS" w:hAnsi="Arial Narrow" w:cs="Arial Unicode MS"/>
                <w:sz w:val="20"/>
              </w:rPr>
              <w:br/>
            </w:r>
            <w:r w:rsidR="00EE7951">
              <w:rPr>
                <w:rFonts w:ascii="Arial Narrow" w:eastAsia="Arial Unicode MS" w:hAnsi="Arial Narrow" w:cs="Arial Unicode MS"/>
                <w:sz w:val="20"/>
              </w:rPr>
              <w:tab/>
            </w:r>
            <w:r w:rsidR="00EE7951">
              <w:rPr>
                <w:rFonts w:ascii="Arial Narrow" w:eastAsia="Arial Unicode MS" w:hAnsi="Arial Narrow" w:cs="Arial Unicode MS"/>
                <w:sz w:val="20"/>
              </w:rPr>
              <w:tab/>
              <w:t xml:space="preserve"> </w:t>
            </w:r>
            <w:proofErr w:type="gramStart"/>
            <w:r w:rsidRPr="00BB1F8C">
              <w:rPr>
                <w:rFonts w:ascii="Arial Narrow" w:eastAsia="Arial Unicode MS" w:hAnsi="Arial Narrow" w:cs="Arial Unicode MS"/>
                <w:sz w:val="20"/>
              </w:rPr>
              <w:t>representada</w:t>
            </w:r>
            <w:proofErr w:type="gramEnd"/>
            <w:r w:rsidRPr="00BB1F8C">
              <w:rPr>
                <w:rFonts w:ascii="Arial Narrow" w:eastAsia="Arial Unicode MS" w:hAnsi="Arial Narrow" w:cs="Arial Unicode MS"/>
                <w:sz w:val="20"/>
              </w:rPr>
              <w:t xml:space="preserve"> por uma lista de pontos.  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Variáveis: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Entrada</w:t>
            </w:r>
            <w:r>
              <w:rPr>
                <w:rFonts w:ascii="Arial Narrow" w:eastAsia="Arial Unicode MS" w:hAnsi="Arial Narrow" w:cs="Arial Unicode MS"/>
                <w:sz w:val="20"/>
              </w:rPr>
              <w:t>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BB1F8C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(</w:t>
            </w:r>
            <w:r>
              <w:rPr>
                <w:rFonts w:ascii="Arial Narrow" w:eastAsia="Arial Unicode MS" w:hAnsi="Arial Narrow" w:cs="Arial Unicode MS"/>
                <w:sz w:val="20"/>
              </w:rPr>
              <w:t>inteiro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Número de pontos que definem a linha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</w:p>
          <w:p w:rsidR="00EE7951" w:rsidRDefault="0091253D" w:rsidP="0091253D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="00BA27C0">
              <w:rPr>
                <w:rFonts w:ascii="Arial Narrow" w:eastAsia="Arial Unicode MS" w:hAnsi="Arial Narrow" w:cs="Arial Unicode MS"/>
                <w:sz w:val="20"/>
              </w:rPr>
              <w:t>P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[</w:t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n][2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>]</w:t>
            </w:r>
            <w:r w:rsidR="00CA1911">
              <w:rPr>
                <w:rFonts w:ascii="Arial Narrow" w:eastAsia="Arial Unicode MS" w:hAnsi="Arial Narrow" w:cs="Arial Unicode MS"/>
                <w:sz w:val="20"/>
              </w:rPr>
              <w:t xml:space="preserve"> (real)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Matriz com </w:t>
            </w:r>
            <w:r w:rsidRPr="0091253D">
              <w:rPr>
                <w:rFonts w:ascii="Arial Narrow" w:eastAsia="Arial Unicode MS" w:hAnsi="Arial Narrow" w:cs="Arial Unicode MS"/>
                <w:i/>
                <w:sz w:val="20"/>
              </w:rPr>
              <w:t>n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linhas e 2 colunas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</w:p>
          <w:p w:rsidR="0091253D" w:rsidRDefault="00EE7951" w:rsidP="0091253D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 xml:space="preserve">   </w:t>
            </w:r>
            <w:r w:rsidR="0091253D">
              <w:rPr>
                <w:rFonts w:ascii="Arial Narrow" w:eastAsia="Arial Unicode MS" w:hAnsi="Arial Narrow" w:cs="Arial Unicode MS"/>
                <w:sz w:val="20"/>
              </w:rPr>
              <w:t xml:space="preserve">Colunas 1 e 2 representam </w:t>
            </w:r>
            <w:proofErr w:type="gramStart"/>
            <w:r w:rsidR="0091253D">
              <w:rPr>
                <w:rFonts w:ascii="Arial Narrow" w:eastAsia="Arial Unicode MS" w:hAnsi="Arial Narrow" w:cs="Arial Unicode MS"/>
                <w:sz w:val="20"/>
              </w:rPr>
              <w:t>as</w:t>
            </w:r>
            <w:proofErr w:type="gramEnd"/>
            <w:r w:rsidR="0091253D"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</w:p>
          <w:p w:rsidR="00EE6B96" w:rsidRDefault="0091253D" w:rsidP="007D19CB">
            <w:pPr>
              <w:tabs>
                <w:tab w:val="left" w:pos="1930"/>
              </w:tabs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coordenadas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x e y dos pontos,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respectivamente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</w:rPr>
              <w:t>.</w:t>
            </w:r>
          </w:p>
          <w:p w:rsidR="00EE6B96" w:rsidRDefault="00EE6B96" w:rsidP="00EE6B96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  <w:t>Auxiliares:</w:t>
            </w:r>
          </w:p>
          <w:p w:rsidR="0091253D" w:rsidRDefault="00EE6B96" w:rsidP="00EE6B96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i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(inteiro)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 w:rsidR="0091253D"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  <w:r>
              <w:rPr>
                <w:rFonts w:ascii="Arial Narrow" w:eastAsia="Arial Unicode MS" w:hAnsi="Arial Narrow" w:cs="Arial Unicode MS"/>
                <w:sz w:val="20"/>
              </w:rPr>
              <w:t>Índice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  <w:r w:rsidR="000C011B">
              <w:rPr>
                <w:rFonts w:ascii="Arial Narrow" w:eastAsia="Arial Unicode MS" w:hAnsi="Arial Narrow" w:cs="Arial Unicode MS"/>
                <w:sz w:val="20"/>
              </w:rPr>
              <w:t>para a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matriz pontos/estrutura Para.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Saída: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C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 (real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Comprimento da linha poligonal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.  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Data: 4-4-2010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Versão: 1.0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Autor: Paulo Nunes.</w:t>
            </w:r>
          </w:p>
        </w:tc>
      </w:tr>
      <w:tr w:rsidR="00BB1F8C" w:rsidTr="00EE7951">
        <w:trPr>
          <w:jc w:val="center"/>
        </w:trPr>
        <w:tc>
          <w:tcPr>
            <w:tcW w:w="6157" w:type="dxa"/>
          </w:tcPr>
          <w:p w:rsidR="00BB1F8C" w:rsidRPr="00274731" w:rsidRDefault="00BB1F8C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Início</w:t>
            </w:r>
            <w:r w:rsidRPr="00274731">
              <w:rPr>
                <w:rFonts w:ascii="Arial Narrow" w:hAnsi="Arial Narrow"/>
                <w:sz w:val="20"/>
              </w:rPr>
              <w:t>:</w:t>
            </w:r>
          </w:p>
          <w:p w:rsidR="00BB1F8C" w:rsidRDefault="00BB1F8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 w:rsidRPr="00274731">
              <w:rPr>
                <w:rFonts w:ascii="Arial Narrow" w:hAnsi="Arial Narrow"/>
                <w:sz w:val="20"/>
              </w:rPr>
              <w:t>Escrever "</w:t>
            </w:r>
            <w:r>
              <w:rPr>
                <w:rFonts w:ascii="Arial Narrow" w:hAnsi="Arial Narrow"/>
                <w:sz w:val="20"/>
              </w:rPr>
              <w:t>Número de pontos?</w:t>
            </w:r>
            <w:r w:rsidRPr="00274731">
              <w:rPr>
                <w:rFonts w:ascii="Arial Narrow" w:hAnsi="Arial Narrow"/>
                <w:sz w:val="20"/>
              </w:rPr>
              <w:t>"</w:t>
            </w:r>
          </w:p>
          <w:p w:rsidR="00BB1F8C" w:rsidRPr="00274731" w:rsidRDefault="00BB1F8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Fazer</w:t>
            </w:r>
          </w:p>
          <w:p w:rsidR="00BB1F8C" w:rsidRDefault="00BB1F8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</w:r>
            <w:r w:rsidRPr="00274731">
              <w:rPr>
                <w:rFonts w:ascii="Arial Narrow" w:hAnsi="Arial Narrow"/>
                <w:sz w:val="20"/>
              </w:rPr>
              <w:t xml:space="preserve">Ler </w:t>
            </w:r>
            <w:r>
              <w:rPr>
                <w:rFonts w:ascii="Arial Narrow" w:hAnsi="Arial Narrow"/>
                <w:sz w:val="20"/>
              </w:rPr>
              <w:t>n</w:t>
            </w:r>
          </w:p>
          <w:p w:rsidR="00BB1F8C" w:rsidRDefault="00BB1F8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Enquanto n </w:t>
            </w:r>
            <w:proofErr w:type="gramStart"/>
            <w:r>
              <w:rPr>
                <w:rFonts w:ascii="Arial Narrow" w:hAnsi="Arial Narrow"/>
                <w:sz w:val="20"/>
              </w:rPr>
              <w:t>&lt; 0</w:t>
            </w:r>
            <w:proofErr w:type="gramEnd"/>
          </w:p>
          <w:p w:rsidR="00EE6B96" w:rsidRPr="00274731" w:rsidRDefault="00EE6B96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Para i </w:t>
            </w:r>
          </w:p>
          <w:p w:rsidR="00BA27C0" w:rsidRDefault="006272C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Para</w:t>
            </w:r>
            <w:r w:rsidR="00BA27C0">
              <w:rPr>
                <w:rFonts w:ascii="Arial Narrow" w:hAnsi="Arial Narrow"/>
                <w:sz w:val="20"/>
              </w:rPr>
              <w:t xml:space="preserve"> </w:t>
            </w:r>
            <w:proofErr w:type="gramStart"/>
            <w:r w:rsidR="00BA27C0">
              <w:rPr>
                <w:rFonts w:ascii="Arial Narrow" w:hAnsi="Arial Narrow"/>
                <w:sz w:val="20"/>
              </w:rPr>
              <w:t xml:space="preserve">i </w:t>
            </w:r>
            <w:r w:rsidR="00BA27C0" w:rsidRPr="00274731">
              <w:rPr>
                <w:rFonts w:ascii="Arial Narrow" w:hAnsi="Arial Narrow"/>
                <w:sz w:val="20"/>
              </w:rPr>
              <w:t xml:space="preserve"> </w:t>
            </w:r>
            <w:proofErr w:type="gramEnd"/>
            <w:r w:rsidR="00BA27C0" w:rsidRPr="00274731">
              <w:rPr>
                <w:rFonts w:ascii="Cambria Math" w:hAnsi="Cambria Math"/>
                <w:sz w:val="20"/>
              </w:rPr>
              <w:t>⃪</w:t>
            </w:r>
            <w:r w:rsidR="00BA27C0" w:rsidRPr="00274731">
              <w:rPr>
                <w:rFonts w:ascii="Arial Narrow" w:hAnsi="Arial Narrow"/>
                <w:sz w:val="20"/>
              </w:rPr>
              <w:t xml:space="preserve">  </w:t>
            </w:r>
            <w:r w:rsidR="00BA27C0">
              <w:rPr>
                <w:rFonts w:ascii="Arial Narrow" w:hAnsi="Arial Narrow"/>
                <w:sz w:val="20"/>
              </w:rPr>
              <w:t>1 Até n  Fazer</w:t>
            </w:r>
          </w:p>
          <w:p w:rsidR="00BA27C0" w:rsidRDefault="00BA27C0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 xml:space="preserve">Escrever "Ponto ", i, " x </w:t>
            </w:r>
            <w:proofErr w:type="gramStart"/>
            <w:r>
              <w:rPr>
                <w:rFonts w:ascii="Arial Narrow" w:hAnsi="Arial Narrow"/>
                <w:sz w:val="20"/>
              </w:rPr>
              <w:t>y ?</w:t>
            </w:r>
            <w:proofErr w:type="gramEnd"/>
            <w:r>
              <w:rPr>
                <w:rFonts w:ascii="Arial Narrow" w:hAnsi="Arial Narrow"/>
                <w:sz w:val="20"/>
              </w:rPr>
              <w:t>"</w:t>
            </w:r>
          </w:p>
          <w:p w:rsidR="00BA27C0" w:rsidRDefault="00BA27C0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 xml:space="preserve">Ler </w:t>
            </w:r>
            <w:proofErr w:type="gramStart"/>
            <w:r>
              <w:rPr>
                <w:rFonts w:ascii="Arial Narrow" w:hAnsi="Arial Narrow"/>
                <w:sz w:val="20"/>
              </w:rPr>
              <w:t>P[i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][1], P[i][2] </w:t>
            </w:r>
          </w:p>
          <w:p w:rsidR="006272CC" w:rsidRDefault="00BA27C0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FimPara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</w:t>
            </w:r>
          </w:p>
          <w:p w:rsidR="00BA27C0" w:rsidRDefault="00BA27C0" w:rsidP="00BA27C0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>0</w:t>
            </w:r>
          </w:p>
          <w:p w:rsidR="00BA27C0" w:rsidRDefault="00BA27C0" w:rsidP="00BA27C0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Para i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1 Até </w:t>
            </w:r>
            <w:proofErr w:type="gramStart"/>
            <w:r>
              <w:rPr>
                <w:rFonts w:ascii="Arial Narrow" w:hAnsi="Arial Narrow"/>
                <w:sz w:val="20"/>
              </w:rPr>
              <w:t>n</w:t>
            </w:r>
            <w:r w:rsidR="002A071A">
              <w:rPr>
                <w:rFonts w:ascii="Arial Narrow" w:hAnsi="Arial Narrow"/>
                <w:sz w:val="20"/>
              </w:rPr>
              <w:t>-1</w:t>
            </w:r>
            <w:r>
              <w:rPr>
                <w:rFonts w:ascii="Arial Narrow" w:hAnsi="Arial Narrow"/>
                <w:sz w:val="20"/>
              </w:rPr>
              <w:t xml:space="preserve">  Fazer</w:t>
            </w:r>
            <w:proofErr w:type="gramEnd"/>
          </w:p>
          <w:p w:rsidR="00BA27C0" w:rsidRPr="00BA27C0" w:rsidRDefault="00BA27C0" w:rsidP="00BA27C0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>C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C + </w:t>
            </w:r>
            <m:oMath>
              <m:rad>
                <m:radPr>
                  <m:degHide m:val="1"/>
                  <m:ctrlPr>
                    <w:rPr>
                      <w:rFonts w:ascii="Cambria Math" w:hAnsi="Arial Narrow"/>
                      <w:i/>
                      <w:sz w:val="20"/>
                      <w:lang w:eastAsia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rial Narrow"/>
                          <w:i/>
                          <w:sz w:val="20"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/>
                              <w:i/>
                              <w:sz w:val="20"/>
                              <w:lang w:eastAsia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Arial Narrow"/>
                                  <w:i/>
                                  <w:sz w:val="20"/>
                                  <w:lang w:eastAsia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Arial Narrow"/>
                                  <w:sz w:val="20"/>
                                  <w:lang w:eastAsia="pt-PT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[1]</m:t>
                          </m:r>
                          <m:r>
                            <w:rPr>
                              <w:rFonts w:ascii="Arial Narrow" w:hAnsi="Arial Narrow"/>
                              <w:sz w:val="20"/>
                              <w:lang w:eastAsia="pt-PT"/>
                            </w:rPr>
                            <m:t>-</m:t>
                          </m:r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P[i][1]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Arial Narrow"/>
                          <w:sz w:val="20"/>
                          <w:lang w:eastAsia="pt-PT"/>
                        </w:rPr>
                        <m:t>2</m:t>
                      </m:r>
                    </m:sup>
                  </m:sSup>
                  <m:r>
                    <w:rPr>
                      <w:rFonts w:ascii="Arial Narrow" w:hAnsi="Arial Narrow"/>
                      <w:sz w:val="20"/>
                      <w:lang w:eastAsia="pt-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Arial Narrow"/>
                          <w:i/>
                          <w:sz w:val="20"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 Narrow"/>
                              <w:i/>
                              <w:sz w:val="20"/>
                              <w:lang w:eastAsia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Arial Narrow"/>
                                  <w:i/>
                                  <w:sz w:val="20"/>
                                  <w:lang w:eastAsia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Arial Narrow"/>
                                  <w:sz w:val="20"/>
                                  <w:lang w:eastAsia="pt-PT"/>
                                </w:rPr>
                                <m:t>i+1</m:t>
                              </m:r>
                            </m:e>
                          </m:d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[2]</m:t>
                          </m:r>
                          <m:r>
                            <w:rPr>
                              <w:rFonts w:ascii="Arial Narrow" w:hAnsi="Arial Narrow"/>
                              <w:sz w:val="20"/>
                              <w:lang w:eastAsia="pt-PT"/>
                            </w:rPr>
                            <m:t>-</m:t>
                          </m:r>
                          <m:r>
                            <w:rPr>
                              <w:rFonts w:ascii="Cambria Math" w:hAnsi="Arial Narrow"/>
                              <w:sz w:val="20"/>
                              <w:lang w:eastAsia="pt-PT"/>
                            </w:rPr>
                            <m:t>P[i][2]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Arial Narrow"/>
                          <w:sz w:val="20"/>
                          <w:lang w:eastAsia="pt-PT"/>
                        </w:rPr>
                        <m:t>2</m:t>
                      </m:r>
                    </m:sup>
                  </m:sSup>
                </m:e>
              </m:rad>
            </m:oMath>
            <w:r w:rsidRPr="00BA27C0">
              <w:rPr>
                <w:rFonts w:ascii="Arial Narrow" w:hAnsi="Arial Narrow"/>
                <w:sz w:val="20"/>
              </w:rPr>
              <w:t xml:space="preserve"> </w:t>
            </w:r>
          </w:p>
          <w:p w:rsidR="00BA27C0" w:rsidRDefault="00BA27C0" w:rsidP="00BA27C0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FimPara</w:t>
            </w:r>
            <w:proofErr w:type="spellEnd"/>
          </w:p>
          <w:p w:rsidR="00BB1F8C" w:rsidRPr="00274731" w:rsidRDefault="00BB1F8C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 w:rsidRPr="00274731">
              <w:rPr>
                <w:rFonts w:ascii="Arial Narrow" w:hAnsi="Arial Narrow"/>
                <w:sz w:val="20"/>
              </w:rPr>
              <w:t>Escrever "</w:t>
            </w:r>
            <w:r>
              <w:rPr>
                <w:rFonts w:ascii="Arial Narrow" w:eastAsia="Arial Unicode MS" w:hAnsi="Arial Narrow" w:cs="Arial Unicode MS"/>
                <w:sz w:val="20"/>
              </w:rPr>
              <w:t>Comprimento da linha poligonal</w:t>
            </w:r>
            <w:r w:rsidR="00CA191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r w:rsidRPr="00274731">
              <w:rPr>
                <w:rFonts w:ascii="Arial Narrow" w:hAnsi="Arial Narrow"/>
                <w:sz w:val="20"/>
              </w:rPr>
              <w:t xml:space="preserve">", </w:t>
            </w:r>
            <w:r w:rsidR="00BA27C0">
              <w:rPr>
                <w:rFonts w:ascii="Arial Narrow" w:hAnsi="Arial Narrow"/>
                <w:sz w:val="20"/>
              </w:rPr>
              <w:t>C</w:t>
            </w:r>
          </w:p>
          <w:p w:rsidR="00BB1F8C" w:rsidRPr="00274731" w:rsidRDefault="00BB1F8C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Fim</w:t>
            </w:r>
            <w:r w:rsidRPr="00274731">
              <w:rPr>
                <w:rFonts w:ascii="Arial Narrow" w:hAnsi="Arial Narrow"/>
                <w:sz w:val="20"/>
              </w:rPr>
              <w:t>.</w:t>
            </w:r>
          </w:p>
        </w:tc>
      </w:tr>
    </w:tbl>
    <w:p w:rsidR="009066ED" w:rsidRDefault="009066ED" w:rsidP="00803F59">
      <w:pPr>
        <w:pStyle w:val="Cabealho3"/>
      </w:pPr>
      <w:r>
        <w:t>Área</w:t>
      </w:r>
      <w:r w:rsidR="007F359B">
        <w:t>,</w:t>
      </w:r>
      <w:r>
        <w:t xml:space="preserve"> </w:t>
      </w:r>
      <w:r w:rsidR="007F359B">
        <w:t xml:space="preserve">Perímetro e centro dos </w:t>
      </w:r>
      <w:r w:rsidRPr="007F359B">
        <w:t>polígono</w:t>
      </w:r>
      <w:r w:rsidR="007F359B">
        <w:t>s</w:t>
      </w:r>
    </w:p>
    <w:p w:rsidR="00A70338" w:rsidRPr="003B483A" w:rsidRDefault="00A70338" w:rsidP="00A70338">
      <w:pPr>
        <w:rPr>
          <w:lang w:eastAsia="pt-PT"/>
        </w:rPr>
      </w:pPr>
      <w:r w:rsidRPr="003B483A">
        <w:rPr>
          <w:lang w:eastAsia="pt-PT"/>
        </w:rPr>
        <w:t xml:space="preserve">A </w:t>
      </w:r>
      <w:r w:rsidR="00A65F48">
        <w:rPr>
          <w:lang w:eastAsia="pt-PT"/>
        </w:rPr>
        <w:fldChar w:fldCharType="begin"/>
      </w:r>
      <w:r>
        <w:rPr>
          <w:lang w:eastAsia="pt-PT"/>
        </w:rPr>
        <w:instrText xml:space="preserve"> REF _Ref274252198 \h </w:instrText>
      </w:r>
      <w:r w:rsidR="00A65F48">
        <w:rPr>
          <w:lang w:eastAsia="pt-PT"/>
        </w:rPr>
      </w:r>
      <w:r w:rsidR="00A65F48">
        <w:rPr>
          <w:lang w:eastAsia="pt-PT"/>
        </w:rPr>
        <w:fldChar w:fldCharType="separate"/>
      </w:r>
      <w:r w:rsidR="004722B4" w:rsidRPr="003B483A">
        <w:t xml:space="preserve">Figura </w:t>
      </w:r>
      <w:r w:rsidR="004722B4">
        <w:rPr>
          <w:noProof/>
        </w:rPr>
        <w:t>5</w:t>
      </w:r>
      <w:r w:rsidR="00A65F48">
        <w:rPr>
          <w:lang w:eastAsia="pt-PT"/>
        </w:rPr>
        <w:fldChar w:fldCharType="end"/>
      </w:r>
      <w:r>
        <w:rPr>
          <w:lang w:eastAsia="pt-PT"/>
        </w:rPr>
        <w:t>, ilustra um polígono definido pelos pontos p</w:t>
      </w:r>
      <w:r w:rsidRPr="00A70338">
        <w:rPr>
          <w:vertAlign w:val="subscript"/>
          <w:lang w:eastAsia="pt-PT"/>
        </w:rPr>
        <w:t>1</w:t>
      </w:r>
      <w:r>
        <w:rPr>
          <w:lang w:eastAsia="pt-PT"/>
        </w:rPr>
        <w:t>, p</w:t>
      </w:r>
      <w:r w:rsidRPr="00A70338">
        <w:rPr>
          <w:vertAlign w:val="subscript"/>
          <w:lang w:eastAsia="pt-PT"/>
        </w:rPr>
        <w:t>2</w:t>
      </w:r>
      <w:r>
        <w:rPr>
          <w:lang w:eastAsia="pt-PT"/>
        </w:rPr>
        <w:t>, p</w:t>
      </w:r>
      <w:r>
        <w:rPr>
          <w:vertAlign w:val="subscript"/>
          <w:lang w:eastAsia="pt-PT"/>
        </w:rPr>
        <w:t>3</w:t>
      </w:r>
      <w:r>
        <w:rPr>
          <w:lang w:eastAsia="pt-PT"/>
        </w:rPr>
        <w:t>,</w:t>
      </w:r>
      <w:r w:rsidRPr="00A70338">
        <w:rPr>
          <w:lang w:eastAsia="pt-PT"/>
        </w:rPr>
        <w:t xml:space="preserve"> </w:t>
      </w:r>
      <w:r>
        <w:rPr>
          <w:lang w:eastAsia="pt-PT"/>
        </w:rPr>
        <w:t>p</w:t>
      </w:r>
      <w:r>
        <w:rPr>
          <w:vertAlign w:val="subscript"/>
          <w:lang w:eastAsia="pt-PT"/>
        </w:rPr>
        <w:t>4</w:t>
      </w:r>
      <w:r>
        <w:rPr>
          <w:lang w:eastAsia="pt-PT"/>
        </w:rPr>
        <w:t>, p</w:t>
      </w:r>
      <w:r>
        <w:rPr>
          <w:vertAlign w:val="subscript"/>
          <w:lang w:eastAsia="pt-PT"/>
        </w:rPr>
        <w:t>5</w:t>
      </w:r>
      <w:r>
        <w:rPr>
          <w:lang w:eastAsia="pt-PT"/>
        </w:rPr>
        <w:t>,</w:t>
      </w:r>
      <w:r w:rsidRPr="00A70338">
        <w:rPr>
          <w:lang w:eastAsia="pt-PT"/>
        </w:rPr>
        <w:t xml:space="preserve"> </w:t>
      </w:r>
      <w:proofErr w:type="gramStart"/>
      <w:r>
        <w:rPr>
          <w:lang w:eastAsia="pt-PT"/>
        </w:rPr>
        <w:t>p</w:t>
      </w:r>
      <w:r>
        <w:rPr>
          <w:vertAlign w:val="subscript"/>
          <w:lang w:eastAsia="pt-PT"/>
        </w:rPr>
        <w:t xml:space="preserve">6 </w:t>
      </w:r>
      <w:r>
        <w:rPr>
          <w:lang w:eastAsia="pt-PT"/>
        </w:rPr>
        <w:t xml:space="preserve"> e</w:t>
      </w:r>
      <w:proofErr w:type="gramEnd"/>
      <w:r>
        <w:rPr>
          <w:lang w:eastAsia="pt-PT"/>
        </w:rPr>
        <w:t xml:space="preserve"> p</w:t>
      </w:r>
      <w:r w:rsidRPr="00A70338">
        <w:rPr>
          <w:vertAlign w:val="subscript"/>
          <w:lang w:eastAsia="pt-PT"/>
        </w:rPr>
        <w:t>1</w:t>
      </w:r>
      <w:r>
        <w:rPr>
          <w:lang w:eastAsia="pt-PT"/>
        </w:rPr>
        <w:t xml:space="preserve">. </w:t>
      </w:r>
    </w:p>
    <w:p w:rsidR="00A70338" w:rsidRDefault="00A70338" w:rsidP="00A70338">
      <w:pPr>
        <w:jc w:val="center"/>
        <w:rPr>
          <w:lang w:eastAsia="pt-PT"/>
        </w:rPr>
      </w:pPr>
      <w:r w:rsidRPr="00A70338">
        <w:rPr>
          <w:noProof/>
          <w:lang w:eastAsia="pt-PT" w:bidi="ar-SA"/>
        </w:rPr>
        <w:drawing>
          <wp:inline distT="0" distB="0" distL="0" distR="0">
            <wp:extent cx="3146961" cy="1656608"/>
            <wp:effectExtent l="0" t="0" r="0" b="0"/>
            <wp:docPr id="2" name="Objec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9479" cy="2762204"/>
                      <a:chOff x="732225" y="249013"/>
                      <a:chExt cx="4039479" cy="2762204"/>
                    </a:xfrm>
                  </a:grpSpPr>
                  <a:sp>
                    <a:nvSpPr>
                      <a:cNvPr id="2" name="Triângulo rectângulo 1"/>
                      <a:cNvSpPr/>
                    </a:nvSpPr>
                    <a:spPr>
                      <a:xfrm rot="16200000">
                        <a:off x="1083186" y="1019122"/>
                        <a:ext cx="1066800" cy="1021080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Triângulo rectângulo 2"/>
                      <a:cNvSpPr/>
                    </a:nvSpPr>
                    <a:spPr>
                      <a:xfrm rot="17744311">
                        <a:off x="2223604" y="461645"/>
                        <a:ext cx="755712" cy="688832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Triângulo rectângulo 3"/>
                      <a:cNvSpPr/>
                    </a:nvSpPr>
                    <a:spPr>
                      <a:xfrm rot="18976766">
                        <a:off x="3389384" y="249013"/>
                        <a:ext cx="639418" cy="1247861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Conexão recta 4"/>
                      <a:cNvCxnSpPr>
                        <a:stCxn id="2" idx="0"/>
                        <a:endCxn id="3" idx="0"/>
                      </a:cNvCxnSpPr>
                    </a:nvCxnSpPr>
                    <a:spPr>
                      <a:xfrm rot="10800000" flipH="1">
                        <a:off x="1106046" y="996860"/>
                        <a:ext cx="1021080" cy="106620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6" name="Conexão recta 5"/>
                      <a:cNvCxnSpPr>
                        <a:stCxn id="2" idx="4"/>
                        <a:endCxn id="4" idx="0"/>
                      </a:cNvCxnSpPr>
                    </a:nvCxnSpPr>
                    <a:spPr>
                      <a:xfrm flipV="1">
                        <a:off x="2127126" y="642981"/>
                        <a:ext cx="919683" cy="35328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7" name="Conexão recta 6"/>
                      <a:cNvCxnSpPr>
                        <a:stCxn id="3" idx="4"/>
                        <a:endCxn id="4" idx="4"/>
                      </a:cNvCxnSpPr>
                    </a:nvCxnSpPr>
                    <a:spPr>
                      <a:xfrm>
                        <a:off x="3075794" y="615262"/>
                        <a:ext cx="1295583" cy="487644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8" name="CaixaDeTexto 7"/>
                      <a:cNvSpPr txBox="1"/>
                    </a:nvSpPr>
                    <a:spPr>
                      <a:xfrm>
                        <a:off x="4397884" y="827583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4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CaixaDeTexto 8"/>
                      <a:cNvSpPr txBox="1"/>
                    </a:nvSpPr>
                    <a:spPr>
                      <a:xfrm>
                        <a:off x="732225" y="1724508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1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799026" y="658306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2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CaixaDeTexto 10"/>
                      <a:cNvSpPr txBox="1"/>
                    </a:nvSpPr>
                    <a:spPr>
                      <a:xfrm>
                        <a:off x="4397884" y="2064222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5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CaixaDeTexto 11"/>
                      <a:cNvSpPr txBox="1"/>
                    </a:nvSpPr>
                    <a:spPr>
                      <a:xfrm>
                        <a:off x="2888883" y="276708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3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3" name="Conexão recta 12"/>
                      <a:cNvCxnSpPr>
                        <a:stCxn id="14" idx="4"/>
                      </a:cNvCxnSpPr>
                    </a:nvCxnSpPr>
                    <a:spPr>
                      <a:xfrm rot="5400000" flipH="1" flipV="1">
                        <a:off x="3846449" y="1682061"/>
                        <a:ext cx="1102872" cy="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14" name="Triângulo rectângulo 13"/>
                      <a:cNvSpPr/>
                    </a:nvSpPr>
                    <a:spPr>
                      <a:xfrm rot="2469078">
                        <a:off x="4035168" y="1267254"/>
                        <a:ext cx="725436" cy="830083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Conexão recta 14"/>
                      <a:cNvCxnSpPr/>
                    </a:nvCxnSpPr>
                    <a:spPr>
                      <a:xfrm>
                        <a:off x="1106046" y="2063062"/>
                        <a:ext cx="762000" cy="60960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16" name="Triângulo rectângulo 15"/>
                      <a:cNvSpPr/>
                    </a:nvSpPr>
                    <a:spPr>
                      <a:xfrm rot="16200000" flipH="1">
                        <a:off x="1182824" y="1986282"/>
                        <a:ext cx="608441" cy="762001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riângulo rectângulo 16"/>
                      <a:cNvSpPr/>
                    </a:nvSpPr>
                    <a:spPr>
                      <a:xfrm rot="16200000" flipH="1" flipV="1">
                        <a:off x="2913963" y="1187583"/>
                        <a:ext cx="438004" cy="2529837"/>
                      </a:xfrm>
                      <a:prstGeom prst="rt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Conexão recta 17"/>
                      <a:cNvCxnSpPr>
                        <a:stCxn id="16" idx="4"/>
                        <a:endCxn id="14" idx="4"/>
                      </a:cNvCxnSpPr>
                    </a:nvCxnSpPr>
                    <a:spPr>
                      <a:xfrm flipV="1">
                        <a:off x="1868045" y="2233498"/>
                        <a:ext cx="2529840" cy="4380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36" name="CaixaDeTexto 35"/>
                      <a:cNvSpPr txBox="1"/>
                    </a:nvSpPr>
                    <a:spPr>
                      <a:xfrm>
                        <a:off x="1752598" y="2672663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6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70338" w:rsidRPr="003B483A" w:rsidRDefault="00A70338" w:rsidP="00A70338">
      <w:pPr>
        <w:pStyle w:val="Legenda"/>
      </w:pPr>
      <w:bookmarkStart w:id="3" w:name="_Ref274252198"/>
      <w:r w:rsidRPr="003B483A">
        <w:t xml:space="preserve">Figura </w:t>
      </w:r>
      <w:fldSimple w:instr=" SEQ Figura \* ARABIC ">
        <w:r w:rsidR="004722B4">
          <w:rPr>
            <w:noProof/>
          </w:rPr>
          <w:t>5</w:t>
        </w:r>
      </w:fldSimple>
      <w:bookmarkEnd w:id="3"/>
      <w:r w:rsidRPr="003B483A">
        <w:t xml:space="preserve"> </w:t>
      </w:r>
      <w:r>
        <w:t>-</w:t>
      </w:r>
      <w:r w:rsidRPr="003B483A">
        <w:t xml:space="preserve"> </w:t>
      </w:r>
      <w:r w:rsidR="006971FB">
        <w:t>Polígono</w:t>
      </w:r>
      <w:r>
        <w:t xml:space="preserve">, ponto </w:t>
      </w:r>
      <w:proofErr w:type="spellStart"/>
      <w:r>
        <w:t>p</w:t>
      </w:r>
      <w:r w:rsidRPr="003B483A">
        <w:rPr>
          <w:vertAlign w:val="subscript"/>
        </w:rPr>
        <w:t>1</w:t>
      </w:r>
      <w:proofErr w:type="spellEnd"/>
      <w:r>
        <w:t xml:space="preserve"> a </w:t>
      </w:r>
      <w:proofErr w:type="spellStart"/>
      <w:r>
        <w:t>p</w:t>
      </w:r>
      <w:r w:rsidR="006971FB">
        <w:rPr>
          <w:vertAlign w:val="subscript"/>
        </w:rPr>
        <w:t>6</w:t>
      </w:r>
      <w:proofErr w:type="spellEnd"/>
      <w:r w:rsidRPr="003B483A">
        <w:t>.</w:t>
      </w:r>
    </w:p>
    <w:p w:rsidR="00BF6F99" w:rsidRDefault="007F359B" w:rsidP="00BF6F99">
      <w:pPr>
        <w:rPr>
          <w:lang w:eastAsia="pt-PT"/>
        </w:rPr>
      </w:pPr>
      <w:r>
        <w:rPr>
          <w:lang w:eastAsia="pt-PT"/>
        </w:rPr>
        <w:t xml:space="preserve">A área </w:t>
      </w:r>
      <w:r w:rsidR="008B7F06">
        <w:rPr>
          <w:lang w:eastAsia="pt-PT"/>
        </w:rPr>
        <w:t>(</w:t>
      </w:r>
      <w:r w:rsidR="008B7F06" w:rsidRPr="008B7F06">
        <w:rPr>
          <w:i/>
          <w:lang w:eastAsia="pt-PT"/>
        </w:rPr>
        <w:t>A</w:t>
      </w:r>
      <w:r w:rsidR="008B7F06">
        <w:rPr>
          <w:lang w:eastAsia="pt-PT"/>
        </w:rPr>
        <w:t xml:space="preserve">) </w:t>
      </w:r>
      <w:r>
        <w:rPr>
          <w:lang w:eastAsia="pt-PT"/>
        </w:rPr>
        <w:t>de um polígono é dada</w:t>
      </w:r>
      <w:r w:rsidR="00BF6F99">
        <w:rPr>
          <w:lang w:eastAsia="pt-PT"/>
        </w:rPr>
        <w:t xml:space="preserve"> pela seguinte equaç</w:t>
      </w:r>
      <w:r>
        <w:rPr>
          <w:lang w:eastAsia="pt-PT"/>
        </w:rPr>
        <w:t>ão</w:t>
      </w:r>
      <w:r w:rsidR="00BF6F99">
        <w:rPr>
          <w:lang w:eastAsia="pt-PT"/>
        </w:rPr>
        <w:t>:</w:t>
      </w:r>
    </w:p>
    <w:p w:rsidR="00CA1911" w:rsidRDefault="00A70338" w:rsidP="007F359B">
      <w:pPr>
        <w:jc w:val="center"/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lang w:eastAsia="pt-PT"/>
                </w:rPr>
                <m:t>1</m:t>
              </m:r>
            </m:num>
            <m:den>
              <m:r>
                <w:rPr>
                  <w:rFonts w:ascii="Cambria Math" w:hAnsi="Cambria Math"/>
                  <w:lang w:eastAsia="pt-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hAnsi="Cambria Math"/>
                  <w:lang w:eastAsia="pt-PT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pt-PT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341DF" w:rsidRDefault="004341DF" w:rsidP="007F359B">
      <w:pPr>
        <w:jc w:val="center"/>
        <w:rPr>
          <w:lang w:eastAsia="pt-PT"/>
        </w:rPr>
      </w:pPr>
    </w:p>
    <w:p w:rsidR="004341DF" w:rsidRPr="004341DF" w:rsidRDefault="004341DF" w:rsidP="004341DF">
      <w:pPr>
        <w:rPr>
          <w:lang w:eastAsia="pt-PT"/>
        </w:rPr>
      </w:pPr>
      <w:r w:rsidRPr="003B483A">
        <w:rPr>
          <w:lang w:eastAsia="pt-PT"/>
        </w:rPr>
        <w:lastRenderedPageBreak/>
        <w:t>A</w:t>
      </w:r>
      <w:r>
        <w:rPr>
          <w:lang w:eastAsia="pt-PT"/>
        </w:rPr>
        <w:t xml:space="preserve"> </w:t>
      </w:r>
      <w:r w:rsidR="00A65F48">
        <w:rPr>
          <w:lang w:eastAsia="pt-PT"/>
        </w:rPr>
        <w:fldChar w:fldCharType="begin"/>
      </w:r>
      <w:r>
        <w:rPr>
          <w:lang w:eastAsia="pt-PT"/>
        </w:rPr>
        <w:instrText xml:space="preserve"> REF _Ref274257001 \h </w:instrText>
      </w:r>
      <w:r w:rsidR="00A65F48">
        <w:rPr>
          <w:lang w:eastAsia="pt-PT"/>
        </w:rPr>
      </w:r>
      <w:r w:rsidR="00A65F48">
        <w:rPr>
          <w:lang w:eastAsia="pt-PT"/>
        </w:rPr>
        <w:fldChar w:fldCharType="separate"/>
      </w:r>
      <w:r w:rsidR="004722B4">
        <w:t xml:space="preserve">Figura </w:t>
      </w:r>
      <w:r w:rsidR="004722B4">
        <w:rPr>
          <w:noProof/>
        </w:rPr>
        <w:t>6</w:t>
      </w:r>
      <w:r w:rsidR="00A65F48">
        <w:rPr>
          <w:lang w:eastAsia="pt-PT"/>
        </w:rPr>
        <w:fldChar w:fldCharType="end"/>
      </w:r>
      <w:proofErr w:type="gramStart"/>
      <w:r>
        <w:rPr>
          <w:lang w:eastAsia="pt-PT"/>
        </w:rPr>
        <w:t>,</w:t>
      </w:r>
      <w:proofErr w:type="gramEnd"/>
      <w:r>
        <w:rPr>
          <w:lang w:eastAsia="pt-PT"/>
        </w:rPr>
        <w:t xml:space="preserve"> ilustra a </w:t>
      </w:r>
      <w:r>
        <w:t>primeira iteração</w:t>
      </w:r>
      <w:r>
        <w:rPr>
          <w:lang w:eastAsia="pt-PT"/>
        </w:rPr>
        <w:t xml:space="preserve"> do cálculo da</w:t>
      </w:r>
      <w:r>
        <w:t xml:space="preserve"> área do polígono, p</w:t>
      </w:r>
      <w:r>
        <w:rPr>
          <w:lang w:eastAsia="pt-PT"/>
        </w:rPr>
        <w:t>ontos p</w:t>
      </w:r>
      <w:r w:rsidRPr="00A70338">
        <w:rPr>
          <w:vertAlign w:val="subscript"/>
          <w:lang w:eastAsia="pt-PT"/>
        </w:rPr>
        <w:t>1</w:t>
      </w:r>
      <w:r>
        <w:rPr>
          <w:lang w:eastAsia="pt-PT"/>
        </w:rPr>
        <w:t>, p</w:t>
      </w:r>
      <w:r w:rsidRPr="00A70338">
        <w:rPr>
          <w:vertAlign w:val="subscript"/>
          <w:lang w:eastAsia="pt-PT"/>
        </w:rPr>
        <w:t>2</w:t>
      </w:r>
      <w:r>
        <w:rPr>
          <w:lang w:eastAsia="pt-PT"/>
        </w:rPr>
        <w:t xml:space="preserve">. </w:t>
      </w:r>
      <w:r w:rsidR="00640D8F">
        <w:rPr>
          <w:lang w:eastAsia="pt-PT"/>
        </w:rPr>
        <w:t>Na figura, o</w:t>
      </w:r>
      <w:r>
        <w:rPr>
          <w:lang w:eastAsia="pt-PT"/>
        </w:rPr>
        <w:t xml:space="preserve"> triângulo</w:t>
      </w:r>
      <w:r w:rsidR="00640D8F">
        <w:rPr>
          <w:lang w:eastAsia="pt-PT"/>
        </w:rPr>
        <w:t xml:space="preserve"> preenchido</w:t>
      </w:r>
      <w:r>
        <w:rPr>
          <w:lang w:eastAsia="pt-PT"/>
        </w:rPr>
        <w:t xml:space="preserve"> representa metade da área do quadrado que resulta da diferença entre as áreas </w:t>
      </w:r>
      <w:r w:rsidR="00640D8F">
        <w:rPr>
          <w:lang w:eastAsia="pt-PT"/>
        </w:rPr>
        <w:t xml:space="preserve">dos </w:t>
      </w:r>
      <w:r>
        <w:rPr>
          <w:lang w:eastAsia="pt-PT"/>
        </w:rPr>
        <w:t xml:space="preserve">dois </w:t>
      </w:r>
      <w:r w:rsidR="004F48F0">
        <w:rPr>
          <w:lang w:eastAsia="pt-PT"/>
        </w:rPr>
        <w:t>retângulos</w:t>
      </w:r>
      <w:r>
        <w:rPr>
          <w:lang w:eastAsia="pt-PT"/>
        </w:rPr>
        <w:t xml:space="preserve"> definidos </w:t>
      </w:r>
      <w:proofErr w:type="gramStart"/>
      <w:r>
        <w:rPr>
          <w:lang w:eastAsia="pt-PT"/>
        </w:rPr>
        <w:t>por</w:t>
      </w:r>
      <w:proofErr w:type="gramEnd"/>
      <w:r>
        <w:rPr>
          <w:lang w:eastAsia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x</m:t>
            </m:r>
          </m:e>
          <m:sub>
            <m:r>
              <w:rPr>
                <w:rFonts w:ascii="Cambria Math" w:hAnsi="Cambria Math"/>
                <w:lang w:eastAsia="pt-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y</m:t>
            </m:r>
          </m:e>
          <m:sub>
            <m:r>
              <w:rPr>
                <w:rFonts w:ascii="Cambria Math" w:hAnsi="Cambria Math"/>
                <w:lang w:eastAsia="pt-PT"/>
              </w:rPr>
              <m:t>2</m:t>
            </m:r>
          </m:sub>
        </m:sSub>
      </m:oMath>
      <w:r>
        <w:rPr>
          <w:lang w:eastAsia="pt-PT"/>
        </w:rPr>
        <w:t xml:space="preserve"> </w:t>
      </w:r>
      <w:proofErr w:type="gramStart"/>
      <w:r>
        <w:rPr>
          <w:lang w:eastAsia="pt-PT"/>
        </w:rPr>
        <w:t>e</w:t>
      </w:r>
      <w:proofErr w:type="gramEnd"/>
      <w:r>
        <w:rPr>
          <w:lang w:eastAsia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x</m:t>
            </m:r>
          </m:e>
          <m:sub>
            <m:r>
              <w:rPr>
                <w:rFonts w:ascii="Cambria Math" w:hAnsi="Cambria Math"/>
                <w:lang w:eastAsia="pt-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y</m:t>
            </m:r>
          </m:e>
          <m:sub>
            <m:r>
              <w:rPr>
                <w:rFonts w:ascii="Cambria Math" w:hAnsi="Cambria Math"/>
                <w:lang w:eastAsia="pt-PT"/>
              </w:rPr>
              <m:t>1</m:t>
            </m:r>
          </m:sub>
        </m:sSub>
      </m:oMath>
      <w:r>
        <w:rPr>
          <w:lang w:eastAsia="pt-PT"/>
        </w:rPr>
        <w:t>.</w:t>
      </w:r>
      <w:r w:rsidR="00640D8F">
        <w:rPr>
          <w:lang w:eastAsia="pt-PT"/>
        </w:rPr>
        <w:t xml:space="preserve"> A área do </w:t>
      </w:r>
      <w:r w:rsidR="008B436E">
        <w:rPr>
          <w:lang w:eastAsia="pt-PT"/>
        </w:rPr>
        <w:t>retângulo</w:t>
      </w:r>
      <w:r w:rsidR="00640D8F">
        <w:rPr>
          <w:lang w:eastAsia="pt-PT"/>
        </w:rPr>
        <w:t xml:space="preserve"> definido </w:t>
      </w:r>
      <w:proofErr w:type="gramStart"/>
      <w:r w:rsidR="00640D8F">
        <w:rPr>
          <w:lang w:eastAsia="pt-PT"/>
        </w:rPr>
        <w:t>por</w:t>
      </w:r>
      <w:proofErr w:type="gramEnd"/>
      <w:r w:rsidR="00640D8F">
        <w:rPr>
          <w:lang w:eastAsia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x</m:t>
            </m:r>
          </m:e>
          <m:sub>
            <m:r>
              <w:rPr>
                <w:rFonts w:ascii="Cambria Math" w:hAnsi="Cambria Math"/>
                <w:lang w:eastAsia="pt-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y</m:t>
            </m:r>
          </m:e>
          <m:sub>
            <m:r>
              <w:rPr>
                <w:rFonts w:ascii="Cambria Math" w:hAnsi="Cambria Math"/>
                <w:lang w:eastAsia="pt-PT"/>
              </w:rPr>
              <m:t>1</m:t>
            </m:r>
          </m:sub>
        </m:sSub>
      </m:oMath>
      <w:r w:rsidR="00640D8F">
        <w:rPr>
          <w:lang w:eastAsia="pt-PT"/>
        </w:rPr>
        <w:t xml:space="preserve"> </w:t>
      </w:r>
      <w:proofErr w:type="gramStart"/>
      <w:r w:rsidR="00640D8F">
        <w:rPr>
          <w:lang w:eastAsia="pt-PT"/>
        </w:rPr>
        <w:t>é</w:t>
      </w:r>
      <w:proofErr w:type="gramEnd"/>
      <w:r w:rsidR="00640D8F">
        <w:rPr>
          <w:lang w:eastAsia="pt-PT"/>
        </w:rPr>
        <w:t xml:space="preserve"> comum aos dois anteriores.</w:t>
      </w:r>
    </w:p>
    <w:p w:rsidR="004341DF" w:rsidRDefault="004341DF" w:rsidP="007F359B">
      <w:pPr>
        <w:jc w:val="center"/>
        <w:rPr>
          <w:lang w:eastAsia="pt-PT"/>
        </w:rPr>
      </w:pPr>
    </w:p>
    <w:p w:rsidR="004341DF" w:rsidRDefault="00640D8F" w:rsidP="004341DF">
      <w:pPr>
        <w:keepNext/>
        <w:jc w:val="center"/>
      </w:pPr>
      <w:r w:rsidRPr="00640D8F">
        <w:rPr>
          <w:noProof/>
          <w:lang w:eastAsia="pt-PT" w:bidi="ar-SA"/>
        </w:rPr>
        <w:drawing>
          <wp:inline distT="0" distB="0" distL="0" distR="0">
            <wp:extent cx="3352800" cy="2266950"/>
            <wp:effectExtent l="0" t="0" r="0" b="0"/>
            <wp:docPr id="13" name="Objec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1599" cy="3613382"/>
                      <a:chOff x="749137" y="5183374"/>
                      <a:chExt cx="4671599" cy="3613382"/>
                    </a:xfrm>
                  </a:grpSpPr>
                  <a:sp>
                    <a:nvSpPr>
                      <a:cNvPr id="65" name="Rectângulo 64"/>
                      <a:cNvSpPr/>
                    </a:nvSpPr>
                    <a:spPr>
                      <a:xfrm flipV="1">
                        <a:off x="1752598" y="6970887"/>
                        <a:ext cx="1022852" cy="1487313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Conexão recta 36"/>
                      <a:cNvCxnSpPr>
                        <a:stCxn id="33" idx="0"/>
                      </a:cNvCxnSpPr>
                    </a:nvCxnSpPr>
                    <a:spPr>
                      <a:xfrm rot="10800000" flipH="1">
                        <a:off x="1755078" y="5903526"/>
                        <a:ext cx="1021080" cy="106620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38" name="Conexão recta 37"/>
                      <a:cNvCxnSpPr>
                        <a:stCxn id="33" idx="4"/>
                      </a:cNvCxnSpPr>
                    </a:nvCxnSpPr>
                    <a:spPr>
                      <a:xfrm flipV="1">
                        <a:off x="2776158" y="5557211"/>
                        <a:ext cx="948668" cy="34571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39" name="Conexão recta 38"/>
                      <a:cNvCxnSpPr/>
                    </a:nvCxnSpPr>
                    <a:spPr>
                      <a:xfrm>
                        <a:off x="3724825" y="5557212"/>
                        <a:ext cx="1288350" cy="4447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40" name="CaixaDeTexto 39"/>
                      <a:cNvSpPr txBox="1"/>
                    </a:nvSpPr>
                    <a:spPr>
                      <a:xfrm>
                        <a:off x="5046916" y="5734249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4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CaixaDeTexto 41"/>
                      <a:cNvSpPr txBox="1"/>
                    </a:nvSpPr>
                    <a:spPr>
                      <a:xfrm>
                        <a:off x="2448058" y="5564972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2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CaixaDeTexto 42"/>
                      <a:cNvSpPr txBox="1"/>
                    </a:nvSpPr>
                    <a:spPr>
                      <a:xfrm>
                        <a:off x="5046916" y="6970888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5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CaixaDeTexto 43"/>
                      <a:cNvSpPr txBox="1"/>
                    </a:nvSpPr>
                    <a:spPr>
                      <a:xfrm>
                        <a:off x="3537915" y="5183374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3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5" name="Conexão recta 44"/>
                      <a:cNvCxnSpPr>
                        <a:endCxn id="46" idx="0"/>
                      </a:cNvCxnSpPr>
                    </a:nvCxnSpPr>
                    <a:spPr>
                      <a:xfrm rot="5400000" flipH="1">
                        <a:off x="4460970" y="6554217"/>
                        <a:ext cx="1138154" cy="3374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47" name="Conexão recta 46"/>
                      <a:cNvCxnSpPr/>
                    </a:nvCxnSpPr>
                    <a:spPr>
                      <a:xfrm>
                        <a:off x="1755078" y="6969728"/>
                        <a:ext cx="762000" cy="609601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50" name="Conexão recta 49"/>
                      <a:cNvCxnSpPr/>
                    </a:nvCxnSpPr>
                    <a:spPr>
                      <a:xfrm flipV="1">
                        <a:off x="2517077" y="7140164"/>
                        <a:ext cx="2529840" cy="4380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headEnd type="oval" w="med" len="med"/>
                        <a:tailEnd type="oval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51" name="CaixaDeTexto 50"/>
                      <a:cNvSpPr txBox="1"/>
                    </a:nvSpPr>
                    <a:spPr>
                      <a:xfrm>
                        <a:off x="2401630" y="7579329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6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5" name="Conexão recta 54"/>
                      <a:cNvCxnSpPr/>
                    </a:nvCxnSpPr>
                    <a:spPr>
                      <a:xfrm rot="16200000" flipV="1">
                        <a:off x="-511659" y="6840493"/>
                        <a:ext cx="3235410" cy="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59" name="Conexão recta 58"/>
                      <a:cNvCxnSpPr/>
                    </a:nvCxnSpPr>
                    <a:spPr>
                      <a:xfrm>
                        <a:off x="1106050" y="8458202"/>
                        <a:ext cx="48375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33" name="Triângulo rectângulo 32"/>
                      <a:cNvSpPr/>
                    </a:nvSpPr>
                    <a:spPr>
                      <a:xfrm rot="16200000">
                        <a:off x="1732218" y="5925788"/>
                        <a:ext cx="1066800" cy="1021080"/>
                      </a:xfrm>
                      <a:prstGeom prst="rtTriangle">
                        <a:avLst/>
                      </a:prstGeom>
                      <a:solidFill>
                        <a:srgbClr val="00B0F0"/>
                      </a:solidFill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ectângulo 53"/>
                      <a:cNvSpPr/>
                    </a:nvSpPr>
                    <a:spPr>
                      <a:xfrm>
                        <a:off x="1106051" y="5903527"/>
                        <a:ext cx="646547" cy="106736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CaixaDeTexto 40"/>
                      <a:cNvSpPr txBox="1"/>
                    </a:nvSpPr>
                    <a:spPr>
                      <a:xfrm>
                        <a:off x="1381257" y="6631174"/>
                        <a:ext cx="37382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p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1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Rectângulo 89"/>
                      <a:cNvSpPr/>
                    </a:nvSpPr>
                    <a:spPr>
                      <a:xfrm>
                        <a:off x="1752598" y="5903527"/>
                        <a:ext cx="1022852" cy="106620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CaixaDeTexto 94"/>
                      <a:cNvSpPr txBox="1"/>
                    </a:nvSpPr>
                    <a:spPr>
                      <a:xfrm>
                        <a:off x="1575381" y="8458202"/>
                        <a:ext cx="35939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x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1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6" name="CaixaDeTexto 95"/>
                      <a:cNvSpPr txBox="1"/>
                    </a:nvSpPr>
                    <a:spPr>
                      <a:xfrm>
                        <a:off x="2595753" y="8458202"/>
                        <a:ext cx="35939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x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2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7" name="CaixaDeTexto 96"/>
                      <a:cNvSpPr txBox="1"/>
                    </a:nvSpPr>
                    <a:spPr>
                      <a:xfrm>
                        <a:off x="749137" y="6801611"/>
                        <a:ext cx="36420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y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1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" name="CaixaDeTexto 97"/>
                      <a:cNvSpPr txBox="1"/>
                    </a:nvSpPr>
                    <a:spPr>
                      <a:xfrm>
                        <a:off x="749137" y="5663456"/>
                        <a:ext cx="36420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dirty="0" smtClean="0">
                              <a:latin typeface="Cambria" pitchFamily="18" charset="0"/>
                            </a:rPr>
                            <a:t>y</a:t>
                          </a:r>
                          <a:r>
                            <a:rPr lang="pt-PT" sz="1600" baseline="-25000" dirty="0" smtClean="0">
                              <a:latin typeface="Cambria" pitchFamily="18" charset="0"/>
                            </a:rPr>
                            <a:t>2</a:t>
                          </a:r>
                          <a:endParaRPr lang="pt-PT" sz="1600" baseline="-25000" dirty="0">
                            <a:latin typeface="Cambri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ângulo 98"/>
                      <a:cNvSpPr/>
                    </a:nvSpPr>
                    <a:spPr>
                      <a:xfrm>
                        <a:off x="1106042" y="6970886"/>
                        <a:ext cx="646547" cy="148731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2764B" w:rsidRDefault="004341DF" w:rsidP="004341DF">
      <w:pPr>
        <w:pStyle w:val="Legenda"/>
        <w:rPr>
          <w:sz w:val="28"/>
          <w:lang w:eastAsia="pt-PT"/>
        </w:rPr>
      </w:pPr>
      <w:bookmarkStart w:id="4" w:name="_Ref274257001"/>
      <w:r>
        <w:t xml:space="preserve">Figura </w:t>
      </w:r>
      <w:fldSimple w:instr=" SEQ Figura \* ARABIC ">
        <w:r w:rsidR="004722B4">
          <w:rPr>
            <w:noProof/>
          </w:rPr>
          <w:t>6</w:t>
        </w:r>
      </w:fldSimple>
      <w:bookmarkEnd w:id="4"/>
      <w:r>
        <w:t xml:space="preserve"> – Cálculo da área do polígono, primeira iteração.</w:t>
      </w:r>
    </w:p>
    <w:p w:rsidR="00C249B8" w:rsidRDefault="00C249B8" w:rsidP="00C249B8">
      <w:pPr>
        <w:pStyle w:val="Cabealho4"/>
        <w:rPr>
          <w:lang w:eastAsia="pt-PT"/>
        </w:rPr>
      </w:pPr>
      <w:r>
        <w:rPr>
          <w:lang w:eastAsia="pt-PT"/>
        </w:rPr>
        <w:t>Algoritmo</w:t>
      </w:r>
    </w:p>
    <w:tbl>
      <w:tblPr>
        <w:tblW w:w="0" w:type="auto"/>
        <w:jc w:val="center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82"/>
      </w:tblGrid>
      <w:tr w:rsidR="00C249B8" w:rsidTr="00A81B2B">
        <w:trPr>
          <w:jc w:val="center"/>
        </w:trPr>
        <w:tc>
          <w:tcPr>
            <w:tcW w:w="7882" w:type="dxa"/>
          </w:tcPr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b/>
                <w:sz w:val="20"/>
              </w:rPr>
              <w:t>Algoritmo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proofErr w:type="spellStart"/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Area_poligono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</w:rPr>
              <w:t>(n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>, P[ ][ ])</w:t>
            </w:r>
            <w:r w:rsidR="00655C3F">
              <w:rPr>
                <w:rFonts w:ascii="Arial Narrow" w:eastAsia="Arial Unicode MS" w:hAnsi="Arial Narrow" w:cs="Arial Unicode MS"/>
                <w:sz w:val="20"/>
              </w:rPr>
              <w:t xml:space="preserve"> (real)</w:t>
            </w:r>
          </w:p>
          <w:p w:rsidR="00C249B8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proofErr w:type="spellStart"/>
            <w:r w:rsidRPr="00274731">
              <w:rPr>
                <w:rFonts w:ascii="Arial Narrow" w:eastAsia="Arial Unicode MS" w:hAnsi="Arial Narrow" w:cs="Arial Unicode MS"/>
                <w:sz w:val="20"/>
              </w:rPr>
              <w:t>Objectivo</w:t>
            </w:r>
            <w:proofErr w:type="spell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r>
              <w:rPr>
                <w:rFonts w:ascii="Arial Narrow" w:eastAsia="Arial Unicode MS" w:hAnsi="Arial Narrow" w:cs="Arial Unicode MS"/>
                <w:sz w:val="20"/>
              </w:rPr>
              <w:t>P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>ermit</w:t>
            </w:r>
            <w:r>
              <w:rPr>
                <w:rFonts w:ascii="Arial Narrow" w:eastAsia="Arial Unicode MS" w:hAnsi="Arial Narrow" w:cs="Arial Unicode MS"/>
                <w:sz w:val="20"/>
              </w:rPr>
              <w:t>e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 xml:space="preserve"> calcular o comprimento de uma linha poligonal representada por uma lista de pontos.  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6459A5">
              <w:rPr>
                <w:rFonts w:ascii="Arial Narrow" w:eastAsia="Arial Unicode MS" w:hAnsi="Arial Narrow" w:cs="Arial Unicode MS"/>
                <w:b/>
                <w:sz w:val="20"/>
              </w:rPr>
              <w:t>Parâmetros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Entrada</w:t>
            </w:r>
            <w:r>
              <w:rPr>
                <w:rFonts w:ascii="Arial Narrow" w:eastAsia="Arial Unicode MS" w:hAnsi="Arial Narrow" w:cs="Arial Unicode MS"/>
                <w:sz w:val="20"/>
              </w:rPr>
              <w:t>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C249B8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(</w:t>
            </w:r>
            <w:r>
              <w:rPr>
                <w:rFonts w:ascii="Arial Narrow" w:eastAsia="Arial Unicode MS" w:hAnsi="Arial Narrow" w:cs="Arial Unicode MS"/>
                <w:sz w:val="20"/>
              </w:rPr>
              <w:t>inteiro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Número de pontos que definem </w:t>
            </w:r>
            <w:r w:rsidR="00452EB8">
              <w:rPr>
                <w:rFonts w:ascii="Arial Narrow" w:eastAsia="Arial Unicode MS" w:hAnsi="Arial Narrow" w:cs="Arial Unicode MS"/>
                <w:sz w:val="20"/>
              </w:rPr>
              <w:t>o polígono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</w:p>
          <w:p w:rsidR="00C249B8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>P [</w:t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n][2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>] (real)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Matriz com </w:t>
            </w:r>
            <w:r w:rsidRPr="0091253D">
              <w:rPr>
                <w:rFonts w:ascii="Arial Narrow" w:eastAsia="Arial Unicode MS" w:hAnsi="Arial Narrow" w:cs="Arial Unicode MS"/>
                <w:i/>
                <w:sz w:val="20"/>
              </w:rPr>
              <w:t>n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linhas e 2 colunas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Colunas 1 e 2 representam </w:t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as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</w:p>
          <w:p w:rsidR="00C249B8" w:rsidRDefault="00C249B8" w:rsidP="00A81B2B">
            <w:pPr>
              <w:tabs>
                <w:tab w:val="left" w:pos="1930"/>
              </w:tabs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coordenadas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x e y dos pontos, respetivamente.</w:t>
            </w:r>
          </w:p>
          <w:p w:rsidR="00C249B8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  <w:t>Auxiliares:</w:t>
            </w:r>
          </w:p>
          <w:p w:rsidR="00C249B8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i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(inteiro)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 Índice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para a matriz pontos/estrutura Para.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Saída: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 w:rsidR="00452EB8">
              <w:rPr>
                <w:rFonts w:ascii="Arial Narrow" w:eastAsia="Arial Unicode MS" w:hAnsi="Arial Narrow" w:cs="Arial Unicode MS"/>
                <w:sz w:val="20"/>
              </w:rPr>
              <w:t>A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 (real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 w:rsidR="00452EB8">
              <w:rPr>
                <w:rFonts w:ascii="Arial Narrow" w:eastAsia="Arial Unicode MS" w:hAnsi="Arial Narrow" w:cs="Arial Unicode MS"/>
                <w:sz w:val="20"/>
              </w:rPr>
              <w:t>Área do polígono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.  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Data: </w:t>
            </w:r>
            <w:r w:rsidR="00452EB8">
              <w:rPr>
                <w:rFonts w:ascii="Arial Narrow" w:eastAsia="Arial Unicode MS" w:hAnsi="Arial Narrow" w:cs="Arial Unicode MS"/>
                <w:sz w:val="20"/>
              </w:rPr>
              <w:t>7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</w:t>
            </w:r>
            <w:r w:rsidR="00452EB8">
              <w:rPr>
                <w:rFonts w:ascii="Arial Narrow" w:eastAsia="Arial Unicode MS" w:hAnsi="Arial Narrow" w:cs="Arial Unicode MS"/>
                <w:sz w:val="20"/>
              </w:rPr>
              <w:t>10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-2010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Versão: 1.0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Autor: Paulo Nunes.</w:t>
            </w:r>
          </w:p>
        </w:tc>
      </w:tr>
      <w:tr w:rsidR="00C249B8" w:rsidTr="00A81B2B">
        <w:trPr>
          <w:jc w:val="center"/>
        </w:trPr>
        <w:tc>
          <w:tcPr>
            <w:tcW w:w="7882" w:type="dxa"/>
          </w:tcPr>
          <w:p w:rsidR="00C249B8" w:rsidRPr="00274731" w:rsidRDefault="00C249B8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Início</w:t>
            </w:r>
            <w:r w:rsidRPr="00274731">
              <w:rPr>
                <w:rFonts w:ascii="Arial Narrow" w:hAnsi="Arial Narrow"/>
                <w:sz w:val="20"/>
              </w:rPr>
              <w:t>:</w:t>
            </w:r>
          </w:p>
          <w:p w:rsidR="00C249B8" w:rsidRDefault="00471001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</w:t>
            </w:r>
            <w:r w:rsidR="00C249B8" w:rsidRPr="00274731">
              <w:rPr>
                <w:rFonts w:ascii="Arial Narrow" w:hAnsi="Arial Narrow"/>
                <w:sz w:val="20"/>
              </w:rPr>
              <w:t xml:space="preserve"> </w:t>
            </w:r>
            <w:r w:rsidR="00C249B8" w:rsidRPr="00274731">
              <w:rPr>
                <w:rFonts w:ascii="Cambria Math" w:hAnsi="Cambria Math"/>
                <w:sz w:val="20"/>
              </w:rPr>
              <w:t>⃪</w:t>
            </w:r>
            <w:r w:rsidR="00C249B8" w:rsidRPr="00274731">
              <w:rPr>
                <w:rFonts w:ascii="Arial Narrow" w:hAnsi="Arial Narrow"/>
                <w:sz w:val="20"/>
              </w:rPr>
              <w:t xml:space="preserve">  </w:t>
            </w:r>
            <w:proofErr w:type="spellStart"/>
            <w:proofErr w:type="gramStart"/>
            <w:r w:rsidR="000D4798">
              <w:rPr>
                <w:rFonts w:ascii="Arial Narrow" w:eastAsia="Arial Unicode MS" w:hAnsi="Arial Narrow" w:cs="Arial Unicode MS"/>
                <w:sz w:val="20"/>
              </w:rPr>
              <w:t>Area_poligono</w:t>
            </w:r>
            <w:proofErr w:type="spellEnd"/>
            <w:r w:rsidR="000D4798">
              <w:rPr>
                <w:rFonts w:ascii="Arial Narrow" w:eastAsia="Arial Unicode MS" w:hAnsi="Arial Narrow" w:cs="Arial Unicode MS"/>
                <w:sz w:val="20"/>
              </w:rPr>
              <w:t>(n</w:t>
            </w:r>
            <w:proofErr w:type="gramEnd"/>
            <w:r w:rsidR="000D4798">
              <w:rPr>
                <w:rFonts w:ascii="Arial Narrow" w:eastAsia="Arial Unicode MS" w:hAnsi="Arial Narrow" w:cs="Arial Unicode MS"/>
                <w:sz w:val="20"/>
              </w:rPr>
              <w:t xml:space="preserve"> )</w:t>
            </w:r>
          </w:p>
          <w:p w:rsidR="00C249B8" w:rsidRDefault="00C249B8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Para i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1 Até </w:t>
            </w:r>
            <w:proofErr w:type="gramStart"/>
            <w:r>
              <w:rPr>
                <w:rFonts w:ascii="Arial Narrow" w:hAnsi="Arial Narrow"/>
                <w:sz w:val="20"/>
              </w:rPr>
              <w:t>n-1  Fazer</w:t>
            </w:r>
            <w:proofErr w:type="gramEnd"/>
          </w:p>
          <w:p w:rsidR="00C249B8" w:rsidRPr="00BA27C0" w:rsidRDefault="00471001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>A</w:t>
            </w:r>
            <w:r w:rsidR="00C249B8" w:rsidRPr="00274731">
              <w:rPr>
                <w:rFonts w:ascii="Arial Narrow" w:hAnsi="Arial Narrow"/>
                <w:sz w:val="20"/>
              </w:rPr>
              <w:t xml:space="preserve"> </w:t>
            </w:r>
            <w:r w:rsidR="00C249B8" w:rsidRPr="00274731">
              <w:rPr>
                <w:rFonts w:ascii="Cambria Math" w:hAnsi="Cambria Math"/>
                <w:sz w:val="20"/>
              </w:rPr>
              <w:t>⃪</w:t>
            </w:r>
            <w:r w:rsidR="00C249B8" w:rsidRPr="00274731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</w:t>
            </w:r>
            <w:r w:rsidR="00C249B8">
              <w:rPr>
                <w:rFonts w:ascii="Arial Narrow" w:hAnsi="Arial Narrow"/>
                <w:sz w:val="20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</m:e>
              </m:d>
            </m:oMath>
            <w:r w:rsidR="00C249B8" w:rsidRPr="00BA27C0">
              <w:rPr>
                <w:rFonts w:ascii="Arial Narrow" w:hAnsi="Arial Narrow"/>
                <w:sz w:val="20"/>
              </w:rPr>
              <w:t xml:space="preserve"> </w:t>
            </w:r>
          </w:p>
          <w:p w:rsidR="00C249B8" w:rsidRDefault="00C249B8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FimPara</w:t>
            </w:r>
            <w:proofErr w:type="spellEnd"/>
          </w:p>
          <w:p w:rsidR="00CD40A7" w:rsidRDefault="00471001" w:rsidP="00CD40A7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</w:t>
            </w:r>
            <w:r w:rsidR="00CD40A7" w:rsidRPr="00274731">
              <w:rPr>
                <w:rFonts w:ascii="Arial Narrow" w:hAnsi="Arial Narrow"/>
                <w:sz w:val="20"/>
              </w:rPr>
              <w:t xml:space="preserve"> </w:t>
            </w:r>
            <w:r w:rsidR="00CD40A7" w:rsidRPr="00274731">
              <w:rPr>
                <w:rFonts w:ascii="Cambria Math" w:hAnsi="Cambria Math"/>
                <w:sz w:val="20"/>
              </w:rPr>
              <w:t>⃪</w:t>
            </w:r>
            <w:r w:rsidR="00CD40A7" w:rsidRPr="00274731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>A</w:t>
            </w:r>
            <w:r w:rsidR="00CD40A7">
              <w:rPr>
                <w:rFonts w:ascii="Arial Narrow" w:hAnsi="Arial Narrow"/>
                <w:sz w:val="20"/>
              </w:rPr>
              <w:t xml:space="preserve"> / 2</w:t>
            </w:r>
          </w:p>
          <w:p w:rsidR="00C249B8" w:rsidRPr="00274731" w:rsidRDefault="006459A5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Retorna A</w:t>
            </w:r>
          </w:p>
          <w:p w:rsidR="00C249B8" w:rsidRPr="00274731" w:rsidRDefault="00C249B8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Fim</w:t>
            </w:r>
            <w:r w:rsidRPr="00274731">
              <w:rPr>
                <w:rFonts w:ascii="Arial Narrow" w:hAnsi="Arial Narrow"/>
                <w:sz w:val="20"/>
              </w:rPr>
              <w:t>.</w:t>
            </w:r>
          </w:p>
        </w:tc>
      </w:tr>
    </w:tbl>
    <w:p w:rsidR="00C249B8" w:rsidRPr="003B483A" w:rsidRDefault="00C249B8" w:rsidP="00C249B8">
      <w:pPr>
        <w:rPr>
          <w:lang w:eastAsia="pt-PT"/>
        </w:rPr>
      </w:pPr>
    </w:p>
    <w:p w:rsidR="00C26B75" w:rsidRDefault="00C26B75" w:rsidP="007F359B">
      <w:pPr>
        <w:jc w:val="center"/>
        <w:rPr>
          <w:lang w:eastAsia="pt-PT"/>
        </w:rPr>
      </w:pPr>
    </w:p>
    <w:p w:rsidR="007F359B" w:rsidRDefault="007F359B" w:rsidP="007F359B">
      <w:pPr>
        <w:rPr>
          <w:lang w:eastAsia="pt-PT"/>
        </w:rPr>
      </w:pPr>
      <w:r>
        <w:rPr>
          <w:lang w:eastAsia="pt-PT"/>
        </w:rPr>
        <w:t xml:space="preserve"> </w:t>
      </w:r>
      <w:r w:rsidR="008B7F06">
        <w:rPr>
          <w:lang w:eastAsia="pt-PT"/>
        </w:rPr>
        <w:t>O</w:t>
      </w:r>
      <w:r>
        <w:rPr>
          <w:lang w:eastAsia="pt-PT"/>
        </w:rPr>
        <w:t xml:space="preserve"> perímetro </w:t>
      </w:r>
      <w:r w:rsidR="008B7F06">
        <w:rPr>
          <w:lang w:eastAsia="pt-PT"/>
        </w:rPr>
        <w:t>(</w:t>
      </w:r>
      <w:r w:rsidR="008B7F06" w:rsidRPr="008B7F06">
        <w:rPr>
          <w:i/>
          <w:lang w:eastAsia="pt-PT"/>
        </w:rPr>
        <w:t>P</w:t>
      </w:r>
      <w:r w:rsidR="008B7F06">
        <w:rPr>
          <w:lang w:eastAsia="pt-PT"/>
        </w:rPr>
        <w:t xml:space="preserve">) </w:t>
      </w:r>
      <w:r>
        <w:rPr>
          <w:lang w:eastAsia="pt-PT"/>
        </w:rPr>
        <w:t>pela seguinte:</w:t>
      </w:r>
    </w:p>
    <w:p w:rsidR="007F359B" w:rsidRDefault="00DF1530" w:rsidP="007F359B">
      <w:pPr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hAnsi="Cambria Math"/>
                  <w:lang w:eastAsia="pt-PT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pt-PT"/>
                </w:rPr>
                <m:t>n-1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eastAsia="pt-PT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pt-PT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pt-PT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2A071A" w:rsidRDefault="002A071A" w:rsidP="007F359B">
      <w:pPr>
        <w:rPr>
          <w:lang w:eastAsia="pt-PT"/>
        </w:rPr>
      </w:pPr>
    </w:p>
    <w:p w:rsidR="007F359B" w:rsidRDefault="008B7F06" w:rsidP="007F359B">
      <w:pPr>
        <w:rPr>
          <w:lang w:eastAsia="pt-PT"/>
        </w:rPr>
      </w:pPr>
      <w:r>
        <w:rPr>
          <w:lang w:eastAsia="pt-PT"/>
        </w:rPr>
        <w:lastRenderedPageBreak/>
        <w:t>E</w:t>
      </w:r>
      <w:r w:rsidR="007F359B">
        <w:rPr>
          <w:lang w:eastAsia="pt-PT"/>
        </w:rPr>
        <w:t xml:space="preserve"> o centro (</w:t>
      </w:r>
      <w:proofErr w:type="spellStart"/>
      <w:r w:rsidR="007F359B" w:rsidRPr="007F359B">
        <w:rPr>
          <w:i/>
          <w:lang w:eastAsia="pt-PT"/>
        </w:rPr>
        <w:t>C</w:t>
      </w:r>
      <w:r w:rsidR="007F359B" w:rsidRPr="007F359B">
        <w:rPr>
          <w:i/>
          <w:vertAlign w:val="subscript"/>
          <w:lang w:eastAsia="pt-PT"/>
        </w:rPr>
        <w:t>x</w:t>
      </w:r>
      <w:proofErr w:type="spellEnd"/>
      <w:r w:rsidR="007F359B" w:rsidRPr="007F359B">
        <w:rPr>
          <w:i/>
          <w:lang w:eastAsia="pt-PT"/>
        </w:rPr>
        <w:t xml:space="preserve">, </w:t>
      </w:r>
      <w:proofErr w:type="spellStart"/>
      <w:r w:rsidR="007F359B" w:rsidRPr="007F359B">
        <w:rPr>
          <w:i/>
          <w:lang w:eastAsia="pt-PT"/>
        </w:rPr>
        <w:t>C</w:t>
      </w:r>
      <w:r w:rsidR="007F359B" w:rsidRPr="007F359B">
        <w:rPr>
          <w:i/>
          <w:vertAlign w:val="subscript"/>
          <w:lang w:eastAsia="pt-PT"/>
        </w:rPr>
        <w:t>y</w:t>
      </w:r>
      <w:proofErr w:type="spellEnd"/>
      <w:r w:rsidR="007F359B">
        <w:rPr>
          <w:lang w:eastAsia="pt-PT"/>
        </w:rPr>
        <w:t>) pelas seguintes:</w:t>
      </w:r>
    </w:p>
    <w:p w:rsidR="001C12B0" w:rsidRPr="001C12B0" w:rsidRDefault="004F48F0" w:rsidP="007F359B">
      <w:pPr>
        <w:rPr>
          <w:sz w:val="28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c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x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lang w:eastAsia="pt-PT"/>
                </w:rPr>
                <m:t>1</m:t>
              </m:r>
            </m:num>
            <m:den>
              <m:r>
                <w:rPr>
                  <w:rFonts w:ascii="Cambria Math" w:hAnsi="Cambria Math"/>
                  <w:lang w:eastAsia="pt-PT"/>
                </w:rPr>
                <m:t>6A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hAnsi="Cambria Math"/>
                  <w:lang w:eastAsia="pt-PT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pt-PT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pt-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C12B0" w:rsidRDefault="004F48F0" w:rsidP="001C12B0">
      <w:pPr>
        <w:jc w:val="center"/>
        <w:rPr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c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y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lang w:eastAsia="pt-PT"/>
                </w:rPr>
                <m:t>1</m:t>
              </m:r>
            </m:num>
            <m:den>
              <m:r>
                <w:rPr>
                  <w:rFonts w:ascii="Cambria Math" w:hAnsi="Cambria Math"/>
                  <w:lang w:eastAsia="pt-PT"/>
                </w:rPr>
                <m:t>6A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hAnsi="Cambria Math"/>
                  <w:lang w:eastAsia="pt-PT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pt-PT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pt-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eastAsia="pt-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246BF" w:rsidRDefault="005246BF" w:rsidP="005246BF">
      <w:pPr>
        <w:pStyle w:val="Cabealho4"/>
        <w:rPr>
          <w:lang w:eastAsia="pt-PT"/>
        </w:rPr>
      </w:pPr>
      <w:r>
        <w:rPr>
          <w:lang w:eastAsia="pt-PT"/>
        </w:rPr>
        <w:t>Algoritmo</w:t>
      </w:r>
    </w:p>
    <w:tbl>
      <w:tblPr>
        <w:tblW w:w="0" w:type="auto"/>
        <w:jc w:val="center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82"/>
      </w:tblGrid>
      <w:tr w:rsidR="005246BF" w:rsidTr="00CE6571">
        <w:trPr>
          <w:jc w:val="center"/>
        </w:trPr>
        <w:tc>
          <w:tcPr>
            <w:tcW w:w="7882" w:type="dxa"/>
          </w:tcPr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b/>
                <w:sz w:val="20"/>
              </w:rPr>
              <w:t>Algoritmo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Centro_poligono</w:t>
            </w:r>
            <w:proofErr w:type="spellEnd"/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proofErr w:type="spellStart"/>
            <w:r w:rsidRPr="00274731">
              <w:rPr>
                <w:rFonts w:ascii="Arial Narrow" w:eastAsia="Arial Unicode MS" w:hAnsi="Arial Narrow" w:cs="Arial Unicode MS"/>
                <w:sz w:val="20"/>
              </w:rPr>
              <w:t>Objectivo</w:t>
            </w:r>
            <w:proofErr w:type="spell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r>
              <w:rPr>
                <w:rFonts w:ascii="Arial Narrow" w:eastAsia="Arial Unicode MS" w:hAnsi="Arial Narrow" w:cs="Arial Unicode MS"/>
                <w:sz w:val="20"/>
              </w:rPr>
              <w:t>P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>ermit</w:t>
            </w:r>
            <w:r>
              <w:rPr>
                <w:rFonts w:ascii="Arial Narrow" w:eastAsia="Arial Unicode MS" w:hAnsi="Arial Narrow" w:cs="Arial Unicode MS"/>
                <w:sz w:val="20"/>
              </w:rPr>
              <w:t>e</w:t>
            </w:r>
            <w:r w:rsidRPr="00BB1F8C">
              <w:rPr>
                <w:rFonts w:ascii="Arial Narrow" w:eastAsia="Arial Unicode MS" w:hAnsi="Arial Narrow" w:cs="Arial Unicode MS"/>
                <w:sz w:val="20"/>
              </w:rPr>
              <w:t xml:space="preserve"> calcular o comprimento de uma linha poligonal representada por uma lista de pontos.  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5246BF">
              <w:rPr>
                <w:rFonts w:ascii="Arial Narrow" w:eastAsia="Arial Unicode MS" w:hAnsi="Arial Narrow" w:cs="Arial Unicode MS"/>
                <w:sz w:val="20"/>
              </w:rPr>
              <w:t>Variáveis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Entrada</w:t>
            </w:r>
            <w:r>
              <w:rPr>
                <w:rFonts w:ascii="Arial Narrow" w:eastAsia="Arial Unicode MS" w:hAnsi="Arial Narrow" w:cs="Arial Unicode MS"/>
                <w:sz w:val="20"/>
              </w:rPr>
              <w:t>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(</w:t>
            </w:r>
            <w:r>
              <w:rPr>
                <w:rFonts w:ascii="Arial Narrow" w:eastAsia="Arial Unicode MS" w:hAnsi="Arial Narrow" w:cs="Arial Unicode MS"/>
                <w:sz w:val="20"/>
              </w:rPr>
              <w:t>inteiro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Número de pontos que definem o polígono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>P [</w:t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n][2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>] (real)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Matriz com </w:t>
            </w:r>
            <w:r w:rsidRPr="0091253D">
              <w:rPr>
                <w:rFonts w:ascii="Arial Narrow" w:eastAsia="Arial Unicode MS" w:hAnsi="Arial Narrow" w:cs="Arial Unicode MS"/>
                <w:i/>
                <w:sz w:val="20"/>
              </w:rPr>
              <w:t>n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linhas e 2 colunas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.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Colunas 1 e 2 representam </w:t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as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</w:p>
          <w:p w:rsidR="005246BF" w:rsidRDefault="005246BF" w:rsidP="00CE6571">
            <w:pPr>
              <w:tabs>
                <w:tab w:val="left" w:pos="1930"/>
              </w:tabs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coordenadas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x e y dos pontos,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respectivamente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</w:rPr>
              <w:t>.</w:t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  <w:t>Auxiliares:</w:t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i</w:t>
            </w:r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(inteiro)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Índice para a matriz pontos/estrutura Para.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A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 (real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Área do polígono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.  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Saída:</w:t>
            </w:r>
          </w:p>
          <w:p w:rsidR="005246BF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 xml:space="preserve">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C</w:t>
            </w:r>
            <w:r w:rsidRPr="005246BF">
              <w:rPr>
                <w:rFonts w:ascii="Arial Narrow" w:eastAsia="Arial Unicode MS" w:hAnsi="Arial Narrow" w:cs="Arial Unicode MS"/>
                <w:sz w:val="20"/>
                <w:vertAlign w:val="subscript"/>
              </w:rPr>
              <w:t>x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>- Coordenada x do centro.</w:t>
            </w:r>
          </w:p>
          <w:p w:rsidR="005246BF" w:rsidRPr="00274731" w:rsidRDefault="005246BF" w:rsidP="005246BF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 xml:space="preserve">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C</w:t>
            </w:r>
            <w:r>
              <w:rPr>
                <w:rFonts w:ascii="Arial Narrow" w:eastAsia="Arial Unicode MS" w:hAnsi="Arial Narrow" w:cs="Arial Unicode MS"/>
                <w:sz w:val="20"/>
                <w:vertAlign w:val="subscript"/>
              </w:rPr>
              <w:t>y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>- Coordenada y do centro.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Data: </w:t>
            </w:r>
            <w:r>
              <w:rPr>
                <w:rFonts w:ascii="Arial Narrow" w:eastAsia="Arial Unicode MS" w:hAnsi="Arial Narrow" w:cs="Arial Unicode MS"/>
                <w:sz w:val="20"/>
              </w:rPr>
              <w:t>7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</w:t>
            </w:r>
            <w:r>
              <w:rPr>
                <w:rFonts w:ascii="Arial Narrow" w:eastAsia="Arial Unicode MS" w:hAnsi="Arial Narrow" w:cs="Arial Unicode MS"/>
                <w:sz w:val="20"/>
              </w:rPr>
              <w:t>10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-2010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Versão: 1.0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Autor: Paulo Nunes.</w:t>
            </w:r>
          </w:p>
        </w:tc>
      </w:tr>
      <w:tr w:rsidR="005246BF" w:rsidTr="00CE6571">
        <w:trPr>
          <w:jc w:val="center"/>
        </w:trPr>
        <w:tc>
          <w:tcPr>
            <w:tcW w:w="7882" w:type="dxa"/>
          </w:tcPr>
          <w:p w:rsidR="005246BF" w:rsidRDefault="005246BF" w:rsidP="00CE6571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Início</w:t>
            </w:r>
            <w:r w:rsidRPr="00274731">
              <w:rPr>
                <w:rFonts w:ascii="Arial Narrow" w:hAnsi="Arial Narrow"/>
                <w:sz w:val="20"/>
              </w:rPr>
              <w:t>: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 w:rsidRPr="00274731">
              <w:rPr>
                <w:rFonts w:ascii="Arial Narrow" w:hAnsi="Arial Narrow"/>
                <w:sz w:val="20"/>
              </w:rPr>
              <w:t>Escrever "</w:t>
            </w:r>
            <w:r>
              <w:rPr>
                <w:rFonts w:ascii="Arial Narrow" w:hAnsi="Arial Narrow"/>
                <w:sz w:val="20"/>
              </w:rPr>
              <w:t>Número de pontos?</w:t>
            </w:r>
            <w:r w:rsidRPr="00274731">
              <w:rPr>
                <w:rFonts w:ascii="Arial Narrow" w:hAnsi="Arial Narrow"/>
                <w:sz w:val="20"/>
              </w:rPr>
              <w:t>"</w:t>
            </w:r>
          </w:p>
          <w:p w:rsidR="000D4798" w:rsidRPr="00274731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Fazer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</w:r>
            <w:r w:rsidRPr="00274731">
              <w:rPr>
                <w:rFonts w:ascii="Arial Narrow" w:hAnsi="Arial Narrow"/>
                <w:sz w:val="20"/>
              </w:rPr>
              <w:t xml:space="preserve">Ler </w:t>
            </w:r>
            <w:r>
              <w:rPr>
                <w:rFonts w:ascii="Arial Narrow" w:hAnsi="Arial Narrow"/>
                <w:sz w:val="20"/>
              </w:rPr>
              <w:t>n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Enquanto n </w:t>
            </w:r>
            <w:proofErr w:type="gramStart"/>
            <w:r>
              <w:rPr>
                <w:rFonts w:ascii="Arial Narrow" w:hAnsi="Arial Narrow"/>
                <w:sz w:val="20"/>
              </w:rPr>
              <w:t>&lt; 0</w:t>
            </w:r>
            <w:proofErr w:type="gramEnd"/>
          </w:p>
          <w:p w:rsidR="000D4798" w:rsidRPr="00274731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Para i 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Para </w:t>
            </w:r>
            <w:proofErr w:type="gramStart"/>
            <w:r>
              <w:rPr>
                <w:rFonts w:ascii="Arial Narrow" w:hAnsi="Arial Narrow"/>
                <w:sz w:val="20"/>
              </w:rPr>
              <w:t xml:space="preserve">i 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proofErr w:type="gramEnd"/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>1 Até n  Fazer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 xml:space="preserve">Escrever "Ponto ", i, " x </w:t>
            </w:r>
            <w:proofErr w:type="gramStart"/>
            <w:r>
              <w:rPr>
                <w:rFonts w:ascii="Arial Narrow" w:hAnsi="Arial Narrow"/>
                <w:sz w:val="20"/>
              </w:rPr>
              <w:t>y ?</w:t>
            </w:r>
            <w:proofErr w:type="gramEnd"/>
            <w:r>
              <w:rPr>
                <w:rFonts w:ascii="Arial Narrow" w:hAnsi="Arial Narrow"/>
                <w:sz w:val="20"/>
              </w:rPr>
              <w:t>"</w:t>
            </w:r>
          </w:p>
          <w:p w:rsidR="000D4798" w:rsidRDefault="000D4798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  <w:t xml:space="preserve">Ler </w:t>
            </w:r>
            <w:proofErr w:type="gramStart"/>
            <w:r>
              <w:rPr>
                <w:rFonts w:ascii="Arial Narrow" w:hAnsi="Arial Narrow"/>
                <w:sz w:val="20"/>
              </w:rPr>
              <w:t>P[i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][1], P[i][2] </w:t>
            </w:r>
          </w:p>
          <w:p w:rsidR="000D4798" w:rsidRPr="00274731" w:rsidRDefault="000D4798" w:rsidP="000D4798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</w:r>
            <w:proofErr w:type="spellStart"/>
            <w:r>
              <w:rPr>
                <w:rFonts w:ascii="Arial Narrow" w:hAnsi="Arial Narrow"/>
                <w:sz w:val="20"/>
              </w:rPr>
              <w:t>FimPara</w:t>
            </w:r>
            <w:proofErr w:type="spellEnd"/>
          </w:p>
          <w:p w:rsidR="000D4798" w:rsidRDefault="005246BF" w:rsidP="000D4798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 </w:t>
            </w:r>
            <w:proofErr w:type="spellStart"/>
            <w:proofErr w:type="gramStart"/>
            <w:r w:rsidR="000D4798">
              <w:rPr>
                <w:rFonts w:ascii="Arial Narrow" w:hAnsi="Arial Narrow"/>
                <w:sz w:val="20"/>
              </w:rPr>
              <w:t>Area_poligono</w:t>
            </w:r>
            <w:proofErr w:type="spellEnd"/>
            <w:r w:rsidR="000D4798">
              <w:rPr>
                <w:rFonts w:ascii="Arial Narrow" w:hAnsi="Arial Narrow"/>
                <w:sz w:val="20"/>
              </w:rPr>
              <w:t>(n</w:t>
            </w:r>
            <w:proofErr w:type="gramEnd"/>
            <w:r w:rsidR="000D4798">
              <w:rPr>
                <w:rFonts w:ascii="Arial Narrow" w:hAnsi="Arial Narrow"/>
                <w:sz w:val="20"/>
              </w:rPr>
              <w:t>, P)</w:t>
            </w:r>
            <w:r w:rsidR="00DB193C">
              <w:rPr>
                <w:rFonts w:ascii="Arial Narrow" w:hAnsi="Arial Narrow"/>
                <w:sz w:val="20"/>
              </w:rPr>
              <w:tab/>
            </w:r>
            <w:r w:rsidR="00DB193C">
              <w:rPr>
                <w:rFonts w:ascii="Arial Narrow" w:hAnsi="Arial Narrow"/>
                <w:sz w:val="20"/>
              </w:rPr>
              <w:tab/>
            </w:r>
            <w:r w:rsidR="00DB193C">
              <w:rPr>
                <w:rFonts w:ascii="Arial Narrow" w:hAnsi="Arial Narrow"/>
                <w:sz w:val="20"/>
              </w:rPr>
              <w:tab/>
              <w:t xml:space="preserve">' Chamada à função: </w:t>
            </w:r>
            <w:proofErr w:type="spellStart"/>
            <w:r w:rsidR="00DB193C">
              <w:rPr>
                <w:rFonts w:ascii="Arial Narrow" w:hAnsi="Arial Narrow"/>
                <w:sz w:val="20"/>
              </w:rPr>
              <w:t>Area_poligono</w:t>
            </w:r>
            <w:proofErr w:type="spellEnd"/>
            <w:r w:rsidR="00DB193C">
              <w:rPr>
                <w:rFonts w:ascii="Arial Narrow" w:hAnsi="Arial Narrow"/>
                <w:sz w:val="20"/>
              </w:rPr>
              <w:t xml:space="preserve"> ()</w:t>
            </w:r>
          </w:p>
          <w:p w:rsidR="000D4798" w:rsidRDefault="000D4798" w:rsidP="000D4798">
            <w:pPr>
              <w:spacing w:after="0" w:line="240" w:lineRule="auto"/>
              <w:ind w:firstLine="6"/>
              <w:rPr>
                <w:rFonts w:ascii="Arial Narrow" w:hAnsi="Arial Narrow"/>
                <w:sz w:val="20"/>
                <w:lang w:eastAsia="pt-PT"/>
              </w:rPr>
            </w:pPr>
            <w:r>
              <w:rPr>
                <w:rFonts w:ascii="Arial Narrow" w:hAnsi="Arial Narrow"/>
                <w:sz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eastAsia="pt-PT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eastAsia="pt-PT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eastAsia="pt-PT"/>
                </w:rPr>
                <m:t xml:space="preserve"> ⃪ 0</m:t>
              </m:r>
            </m:oMath>
          </w:p>
          <w:p w:rsidR="000D4798" w:rsidRDefault="000D4798" w:rsidP="000D4798">
            <w:pPr>
              <w:spacing w:after="0" w:line="240" w:lineRule="auto"/>
              <w:ind w:firstLine="6"/>
              <w:rPr>
                <w:rFonts w:ascii="Arial Narrow" w:hAnsi="Arial Narrow"/>
                <w:sz w:val="20"/>
                <w:lang w:eastAsia="pt-PT"/>
              </w:rPr>
            </w:pPr>
            <w:r>
              <w:rPr>
                <w:rFonts w:ascii="Arial Narrow" w:hAnsi="Arial Narrow"/>
                <w:sz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lang w:eastAsia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eastAsia="pt-PT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eastAsia="pt-PT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eastAsia="pt-PT"/>
                </w:rPr>
                <m:t xml:space="preserve"> ⃪ 0</m:t>
              </m:r>
            </m:oMath>
          </w:p>
          <w:p w:rsidR="005246BF" w:rsidRDefault="005246BF" w:rsidP="00CE657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Para i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1 Até </w:t>
            </w:r>
            <w:proofErr w:type="gramStart"/>
            <w:r>
              <w:rPr>
                <w:rFonts w:ascii="Arial Narrow" w:hAnsi="Arial Narrow"/>
                <w:sz w:val="20"/>
              </w:rPr>
              <w:t>n-1  Fazer</w:t>
            </w:r>
            <w:proofErr w:type="gramEnd"/>
          </w:p>
          <w:p w:rsidR="005246BF" w:rsidRDefault="005246BF" w:rsidP="00CE657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eastAsia="pt-PT"/>
                </w:rPr>
                <m:t xml:space="preserve"> 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eastAsia="pt-PT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</m:e>
              </m:d>
            </m:oMath>
            <w:r w:rsidRPr="00BA27C0">
              <w:rPr>
                <w:rFonts w:ascii="Arial Narrow" w:hAnsi="Arial Narrow"/>
                <w:sz w:val="20"/>
              </w:rPr>
              <w:t xml:space="preserve"> </w:t>
            </w:r>
          </w:p>
          <w:p w:rsidR="000D4798" w:rsidRPr="00BA27C0" w:rsidRDefault="000D4798" w:rsidP="000D4798">
            <w:pPr>
              <w:spacing w:after="0" w:line="240" w:lineRule="auto"/>
              <w:ind w:firstLine="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lang w:eastAsia="pt-PT"/>
              </w:rPr>
              <w:tab/>
            </w:r>
            <w:r>
              <w:rPr>
                <w:rFonts w:ascii="Arial Narrow" w:hAnsi="Arial Narrow"/>
                <w:lang w:eastAsia="pt-PT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eastAsia="pt-PT"/>
                </w:rPr>
                <m:t xml:space="preserve"> 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eastAsia="pt-PT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d>
                </m:e>
              </m:d>
            </m:oMath>
          </w:p>
          <w:p w:rsidR="005246BF" w:rsidRDefault="005246BF" w:rsidP="00CE657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FimPara</w:t>
            </w:r>
            <w:proofErr w:type="spellEnd"/>
          </w:p>
          <w:p w:rsidR="005246BF" w:rsidRDefault="005246BF" w:rsidP="00CE657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</w:t>
            </w:r>
            <w:r w:rsidRPr="00274731">
              <w:rPr>
                <w:rFonts w:ascii="Arial Narrow" w:hAnsi="Arial Narrow"/>
                <w:sz w:val="20"/>
              </w:rPr>
              <w:t xml:space="preserve"> </w:t>
            </w:r>
            <w:r w:rsidRPr="00274731">
              <w:rPr>
                <w:rFonts w:ascii="Cambria Math" w:hAnsi="Cambria Math"/>
                <w:sz w:val="20"/>
              </w:rPr>
              <w:t>⃪</w:t>
            </w:r>
            <w:r w:rsidRPr="00274731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>A / 2</w:t>
            </w:r>
          </w:p>
          <w:p w:rsidR="005246BF" w:rsidRDefault="005246BF" w:rsidP="005246BF">
            <w:pPr>
              <w:spacing w:after="0" w:line="240" w:lineRule="auto"/>
              <w:ind w:firstLine="6"/>
              <w:rPr>
                <w:rFonts w:ascii="Arial Narrow" w:hAnsi="Arial Narrow"/>
                <w:lang w:eastAsia="pt-PT"/>
              </w:rPr>
            </w:pPr>
            <w:r>
              <w:rPr>
                <w:rFonts w:ascii="Arial Narrow" w:hAnsi="Arial Narrow"/>
                <w:sz w:val="20"/>
                <w:lang w:eastAsia="pt-PT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⃪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eastAsia="pt-PT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pt-PT"/>
                    </w:rPr>
                    <m:t>6A</m:t>
                  </m:r>
                </m:den>
              </m:f>
            </m:oMath>
          </w:p>
          <w:p w:rsidR="005246BF" w:rsidRPr="000D4798" w:rsidRDefault="005246BF" w:rsidP="005246BF">
            <w:pPr>
              <w:spacing w:after="0" w:line="240" w:lineRule="auto"/>
              <w:ind w:firstLine="6"/>
              <w:rPr>
                <w:rFonts w:ascii="Arial Narrow" w:hAnsi="Arial Narrow"/>
                <w:lang w:eastAsia="pt-PT"/>
              </w:rPr>
            </w:pPr>
            <w:r>
              <w:rPr>
                <w:rFonts w:ascii="Arial Narrow" w:hAnsi="Arial Narrow"/>
                <w:sz w:val="20"/>
                <w:lang w:eastAsia="pt-PT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⃪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eastAsia="pt-PT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pt-PT"/>
                    </w:rPr>
                    <m:t>6A</m:t>
                  </m:r>
                </m:den>
              </m:f>
            </m:oMath>
          </w:p>
          <w:p w:rsidR="000D4798" w:rsidRPr="000D4798" w:rsidRDefault="000D4798" w:rsidP="005246BF">
            <w:pPr>
              <w:spacing w:after="0" w:line="240" w:lineRule="auto"/>
              <w:ind w:firstLine="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>Escrever "Centro (",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x</m:t>
                  </m:r>
                </m:sub>
              </m:sSub>
            </m:oMath>
            <w:r>
              <w:rPr>
                <w:rFonts w:ascii="Arial Narrow" w:hAnsi="Arial Narrow"/>
                <w:lang w:eastAsia="pt-PT"/>
              </w:rPr>
              <w:t>, "</w:t>
            </w:r>
            <w:proofErr w:type="gramStart"/>
            <w:r>
              <w:rPr>
                <w:rFonts w:ascii="Arial Narrow" w:hAnsi="Arial Narrow"/>
                <w:lang w:eastAsia="pt-PT"/>
              </w:rPr>
              <w:t xml:space="preserve"> ,</w:t>
            </w:r>
            <w:proofErr w:type="gramEnd"/>
            <w:r>
              <w:rPr>
                <w:rFonts w:ascii="Arial Narrow" w:hAnsi="Arial Narrow"/>
                <w:lang w:eastAsia="pt-PT"/>
              </w:rPr>
              <w:t xml:space="preserve"> ",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y</m:t>
                  </m:r>
                </m:sub>
              </m:sSub>
            </m:oMath>
            <w:r>
              <w:rPr>
                <w:rFonts w:ascii="Arial Narrow" w:hAnsi="Arial Narrow"/>
                <w:lang w:eastAsia="pt-PT"/>
              </w:rPr>
              <w:t>, "</w:t>
            </w:r>
            <w:proofErr w:type="gramStart"/>
            <w:r>
              <w:rPr>
                <w:rFonts w:ascii="Arial Narrow" w:hAnsi="Arial Narrow"/>
                <w:lang w:eastAsia="pt-PT"/>
              </w:rPr>
              <w:t>)</w:t>
            </w:r>
            <w:proofErr w:type="gramEnd"/>
            <w:r>
              <w:rPr>
                <w:rFonts w:ascii="Arial Narrow" w:hAnsi="Arial Narrow"/>
                <w:lang w:eastAsia="pt-PT"/>
              </w:rPr>
              <w:t>"</w:t>
            </w:r>
          </w:p>
          <w:p w:rsidR="005246BF" w:rsidRPr="00274731" w:rsidRDefault="005246BF" w:rsidP="00CE6571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Fim</w:t>
            </w:r>
            <w:r w:rsidRPr="00274731">
              <w:rPr>
                <w:rFonts w:ascii="Arial Narrow" w:hAnsi="Arial Narrow"/>
                <w:sz w:val="20"/>
              </w:rPr>
              <w:t>.</w:t>
            </w:r>
          </w:p>
        </w:tc>
      </w:tr>
    </w:tbl>
    <w:p w:rsidR="000D4798" w:rsidRPr="003B483A" w:rsidRDefault="000D4798" w:rsidP="005246BF">
      <w:pPr>
        <w:rPr>
          <w:lang w:eastAsia="pt-PT"/>
        </w:rPr>
      </w:pPr>
    </w:p>
    <w:p w:rsidR="00CB398A" w:rsidRDefault="00CB398A" w:rsidP="00CB398A">
      <w:pPr>
        <w:pStyle w:val="Cabealho2"/>
      </w:pPr>
      <w:r>
        <w:t xml:space="preserve">Operações entre </w:t>
      </w:r>
      <w:proofErr w:type="spellStart"/>
      <w:r>
        <w:t>objectos</w:t>
      </w:r>
      <w:proofErr w:type="spellEnd"/>
    </w:p>
    <w:p w:rsidR="00CB398A" w:rsidRDefault="00CB398A" w:rsidP="00803F59">
      <w:pPr>
        <w:pStyle w:val="Cabealho3"/>
      </w:pPr>
      <w:r>
        <w:t>Distân</w:t>
      </w:r>
      <w:r w:rsidR="009066ED">
        <w:t>cia entre pontos</w:t>
      </w:r>
    </w:p>
    <w:p w:rsidR="009066ED" w:rsidRDefault="009066ED" w:rsidP="009066ED">
      <w:pPr>
        <w:rPr>
          <w:lang w:eastAsia="pt-PT"/>
        </w:rPr>
      </w:pPr>
      <w:r>
        <w:rPr>
          <w:lang w:eastAsia="pt-PT"/>
        </w:rPr>
        <w:lastRenderedPageBreak/>
        <w:t xml:space="preserve">Elabore um algoritmo e um programa em </w:t>
      </w:r>
      <w:proofErr w:type="spellStart"/>
      <w:r>
        <w:rPr>
          <w:lang w:eastAsia="pt-PT"/>
        </w:rPr>
        <w:t>VBA</w:t>
      </w:r>
      <w:proofErr w:type="spellEnd"/>
      <w:r>
        <w:rPr>
          <w:lang w:eastAsia="pt-PT"/>
        </w:rPr>
        <w:t xml:space="preserve"> que permita calcular a distância (</w:t>
      </w:r>
      <w:r w:rsidRPr="009252C5">
        <w:rPr>
          <w:i/>
          <w:lang w:eastAsia="pt-PT"/>
        </w:rPr>
        <w:t>d</w:t>
      </w:r>
      <w:r>
        <w:rPr>
          <w:lang w:eastAsia="pt-PT"/>
        </w:rPr>
        <w:t xml:space="preserve">) entre dois pontos. A distância entre dois pontos, </w:t>
      </w:r>
      <w:proofErr w:type="spellStart"/>
      <w:r w:rsidRPr="00615838">
        <w:rPr>
          <w:i/>
          <w:lang w:eastAsia="pt-PT"/>
        </w:rPr>
        <w:t>p</w:t>
      </w:r>
      <w:r w:rsidRPr="00615838">
        <w:rPr>
          <w:vertAlign w:val="subscript"/>
          <w:lang w:eastAsia="pt-PT"/>
        </w:rPr>
        <w:t>0</w:t>
      </w:r>
      <w:proofErr w:type="spellEnd"/>
      <w:r>
        <w:rPr>
          <w:lang w:eastAsia="pt-PT"/>
        </w:rPr>
        <w:t xml:space="preserve"> e </w:t>
      </w:r>
      <w:proofErr w:type="spellStart"/>
      <w:r w:rsidRPr="00615838">
        <w:rPr>
          <w:i/>
          <w:lang w:eastAsia="pt-PT"/>
        </w:rPr>
        <w:t>p</w:t>
      </w:r>
      <w:r>
        <w:rPr>
          <w:vertAlign w:val="subscript"/>
          <w:lang w:eastAsia="pt-PT"/>
        </w:rPr>
        <w:t>1</w:t>
      </w:r>
      <w:proofErr w:type="spellEnd"/>
      <w:r>
        <w:rPr>
          <w:lang w:eastAsia="pt-PT"/>
        </w:rPr>
        <w:t xml:space="preserve"> é dada pela seguinte equação:</w:t>
      </w:r>
    </w:p>
    <w:p w:rsidR="009066ED" w:rsidRDefault="009066ED" w:rsidP="009066ED">
      <w:pPr>
        <w:jc w:val="center"/>
        <w:rPr>
          <w:sz w:val="28"/>
          <w:lang w:eastAsia="pt-PT"/>
        </w:rPr>
      </w:pPr>
      <w:proofErr w:type="gramStart"/>
      <w:r w:rsidRPr="009252C5">
        <w:rPr>
          <w:i/>
          <w:lang w:eastAsia="pt-PT"/>
        </w:rPr>
        <w:t>d</w:t>
      </w:r>
      <w:proofErr w:type="gramEnd"/>
      <w:r>
        <w:rPr>
          <w:lang w:eastAsia="pt-PT"/>
        </w:rPr>
        <w:t xml:space="preserve"> </w:t>
      </w:r>
      <m:oMath>
        <m:r>
          <w:rPr>
            <w:rFonts w:ascii="Cambria Math" w:hAnsi="Cambria Math"/>
            <w:lang w:eastAsia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pt-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PT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pt-PT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pt-PT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eastAsia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pt-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pt-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pt-PT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pt-PT"/>
                  </w:rPr>
                  <m:t>2</m:t>
                </m:r>
              </m:sup>
            </m:sSup>
          </m:e>
        </m:rad>
      </m:oMath>
    </w:p>
    <w:p w:rsidR="00CA1911" w:rsidRDefault="00CA1911" w:rsidP="00CA1911">
      <w:pPr>
        <w:pStyle w:val="Cabealho4"/>
        <w:rPr>
          <w:lang w:eastAsia="pt-PT"/>
        </w:rPr>
      </w:pPr>
      <w:r>
        <w:rPr>
          <w:lang w:eastAsia="pt-PT"/>
        </w:rPr>
        <w:t>Algoritmo</w:t>
      </w:r>
      <w:bookmarkStart w:id="5" w:name="_GoBack"/>
      <w:bookmarkEnd w:id="5"/>
    </w:p>
    <w:tbl>
      <w:tblPr>
        <w:tblW w:w="0" w:type="auto"/>
        <w:jc w:val="center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2"/>
      </w:tblGrid>
      <w:tr w:rsidR="00CA1911" w:rsidTr="00896EF9">
        <w:trPr>
          <w:jc w:val="center"/>
        </w:trPr>
        <w:tc>
          <w:tcPr>
            <w:tcW w:w="4792" w:type="dxa"/>
          </w:tcPr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b/>
                <w:sz w:val="20"/>
              </w:rPr>
              <w:t>Algoritmo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distancia_entre_dois_pontos</w:t>
            </w:r>
            <w:proofErr w:type="spellEnd"/>
          </w:p>
          <w:p w:rsidR="00896EF9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proofErr w:type="spellStart"/>
            <w:r w:rsidRPr="00274731">
              <w:rPr>
                <w:rFonts w:ascii="Arial Narrow" w:eastAsia="Arial Unicode MS" w:hAnsi="Arial Narrow" w:cs="Arial Unicode MS"/>
                <w:sz w:val="20"/>
              </w:rPr>
              <w:t>Objectivo</w:t>
            </w:r>
            <w:proofErr w:type="spell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: </w:t>
            </w:r>
            <w:r>
              <w:rPr>
                <w:rFonts w:ascii="Arial Narrow" w:eastAsia="Arial Unicode MS" w:hAnsi="Arial Narrow" w:cs="Arial Unicode MS"/>
                <w:sz w:val="20"/>
              </w:rPr>
              <w:t>P</w:t>
            </w:r>
            <w:r w:rsidRPr="00CA1911">
              <w:rPr>
                <w:rFonts w:ascii="Arial Narrow" w:eastAsia="Arial Unicode MS" w:hAnsi="Arial Narrow" w:cs="Arial Unicode MS"/>
                <w:sz w:val="20"/>
              </w:rPr>
              <w:t>ermita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 </w:t>
            </w:r>
            <w:r w:rsidRPr="00CA1911">
              <w:rPr>
                <w:rFonts w:ascii="Arial Narrow" w:eastAsia="Arial Unicode MS" w:hAnsi="Arial Narrow" w:cs="Arial Unicode MS"/>
                <w:sz w:val="20"/>
              </w:rPr>
              <w:t xml:space="preserve">calcular a distância 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Euclidiana </w:t>
            </w:r>
            <w:r w:rsidRPr="00CA1911">
              <w:rPr>
                <w:rFonts w:ascii="Arial Narrow" w:eastAsia="Arial Unicode MS" w:hAnsi="Arial Narrow" w:cs="Arial Unicode MS"/>
                <w:sz w:val="20"/>
              </w:rPr>
              <w:t xml:space="preserve">(d) entre </w:t>
            </w:r>
          </w:p>
          <w:p w:rsidR="00CA1911" w:rsidRDefault="00896EF9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  <w:t xml:space="preserve"> </w:t>
            </w:r>
            <w:proofErr w:type="gramStart"/>
            <w:r w:rsidR="00CA1911" w:rsidRPr="00CA1911">
              <w:rPr>
                <w:rFonts w:ascii="Arial Narrow" w:eastAsia="Arial Unicode MS" w:hAnsi="Arial Narrow" w:cs="Arial Unicode MS"/>
                <w:sz w:val="20"/>
              </w:rPr>
              <w:t>dois</w:t>
            </w:r>
            <w:proofErr w:type="gramEnd"/>
            <w:r w:rsidR="00CA1911" w:rsidRPr="00CA1911">
              <w:rPr>
                <w:rFonts w:ascii="Arial Narrow" w:eastAsia="Arial Unicode MS" w:hAnsi="Arial Narrow" w:cs="Arial Unicode MS"/>
                <w:sz w:val="20"/>
              </w:rPr>
              <w:t xml:space="preserve"> pontos</w:t>
            </w:r>
            <w:r w:rsidR="00CA1911">
              <w:rPr>
                <w:rFonts w:ascii="Arial Narrow" w:eastAsia="Arial Unicode MS" w:hAnsi="Arial Narrow" w:cs="Arial Unicode MS"/>
                <w:sz w:val="20"/>
              </w:rPr>
              <w:t xml:space="preserve"> com coordenadas bidimensionais.</w:t>
            </w:r>
            <w:r w:rsidR="00CA1911" w:rsidRPr="00BB1F8C">
              <w:rPr>
                <w:rFonts w:ascii="Arial Narrow" w:eastAsia="Arial Unicode MS" w:hAnsi="Arial Narrow" w:cs="Arial Unicode MS"/>
                <w:sz w:val="20"/>
              </w:rPr>
              <w:t xml:space="preserve">  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Variáveis: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Entrada</w:t>
            </w:r>
            <w:r>
              <w:rPr>
                <w:rFonts w:ascii="Arial Narrow" w:eastAsia="Arial Unicode MS" w:hAnsi="Arial Narrow" w:cs="Arial Unicode MS"/>
                <w:sz w:val="20"/>
              </w:rPr>
              <w:t>s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:</w:t>
            </w:r>
          </w:p>
          <w:p w:rsidR="00CA1911" w:rsidRDefault="00CA1911" w:rsidP="00CA191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x</w:t>
            </w:r>
            <w:r w:rsidRPr="00CA1911">
              <w:rPr>
                <w:rFonts w:ascii="Arial Narrow" w:eastAsia="Arial Unicode MS" w:hAnsi="Arial Narrow" w:cs="Arial Unicode MS"/>
                <w:sz w:val="20"/>
                <w:vertAlign w:val="subscript"/>
              </w:rPr>
              <w:t>0</w:t>
            </w:r>
            <w:proofErr w:type="spellEnd"/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Coordenada x do primeiro ponto.</w:t>
            </w:r>
          </w:p>
          <w:p w:rsidR="00CA1911" w:rsidRDefault="00CA1911" w:rsidP="00CA191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y</w:t>
            </w:r>
            <w:r w:rsidRPr="00CA1911">
              <w:rPr>
                <w:rFonts w:ascii="Arial Narrow" w:eastAsia="Arial Unicode MS" w:hAnsi="Arial Narrow" w:cs="Arial Unicode MS"/>
                <w:sz w:val="20"/>
                <w:vertAlign w:val="subscript"/>
              </w:rPr>
              <w:t>0</w:t>
            </w:r>
            <w:proofErr w:type="spellEnd"/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Coordenada y do primeiro ponto.</w:t>
            </w:r>
          </w:p>
          <w:p w:rsidR="00CA1911" w:rsidRDefault="00CA1911" w:rsidP="00CA191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x</w:t>
            </w:r>
            <w:r>
              <w:rPr>
                <w:rFonts w:ascii="Arial Narrow" w:eastAsia="Arial Unicode MS" w:hAnsi="Arial Narrow" w:cs="Arial Unicode MS"/>
                <w:sz w:val="20"/>
                <w:vertAlign w:val="subscript"/>
              </w:rPr>
              <w:t>1</w:t>
            </w:r>
            <w:proofErr w:type="spellEnd"/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Coordenada x do segundo ponto.</w:t>
            </w:r>
          </w:p>
          <w:p w:rsidR="00CA1911" w:rsidRDefault="00CA1911" w:rsidP="00CA1911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spellStart"/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y</w:t>
            </w:r>
            <w:r>
              <w:rPr>
                <w:rFonts w:ascii="Arial Narrow" w:eastAsia="Arial Unicode MS" w:hAnsi="Arial Narrow" w:cs="Arial Unicode MS"/>
                <w:sz w:val="20"/>
                <w:vertAlign w:val="subscript"/>
              </w:rPr>
              <w:t>1</w:t>
            </w:r>
            <w:proofErr w:type="spellEnd"/>
            <w:proofErr w:type="gramEnd"/>
            <w:r>
              <w:rPr>
                <w:rFonts w:ascii="Arial Narrow" w:eastAsia="Arial Unicode MS" w:hAnsi="Arial Narrow" w:cs="Arial Unicode MS"/>
                <w:sz w:val="20"/>
              </w:rPr>
              <w:t xml:space="preserve"> (real) </w:t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Coordenada y do segundo ponto.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  <w:t>Saída: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proofErr w:type="gramStart"/>
            <w:r>
              <w:rPr>
                <w:rFonts w:ascii="Arial Narrow" w:eastAsia="Arial Unicode MS" w:hAnsi="Arial Narrow" w:cs="Arial Unicode MS"/>
                <w:sz w:val="20"/>
              </w:rPr>
              <w:t>d</w:t>
            </w:r>
            <w:proofErr w:type="gramEnd"/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 (real) 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ab/>
            </w:r>
            <w:r>
              <w:rPr>
                <w:rFonts w:ascii="Arial Narrow" w:eastAsia="Arial Unicode MS" w:hAnsi="Arial Narrow" w:cs="Arial Unicode MS"/>
                <w:sz w:val="20"/>
              </w:rPr>
              <w:tab/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– </w:t>
            </w:r>
            <w:r>
              <w:rPr>
                <w:rFonts w:ascii="Arial Narrow" w:eastAsia="Arial Unicode MS" w:hAnsi="Arial Narrow" w:cs="Arial Unicode MS"/>
                <w:sz w:val="20"/>
              </w:rPr>
              <w:t>Distância entre os pontos.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  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 xml:space="preserve">Data: </w:t>
            </w:r>
            <w:r>
              <w:rPr>
                <w:rFonts w:ascii="Arial Narrow" w:eastAsia="Arial Unicode MS" w:hAnsi="Arial Narrow" w:cs="Arial Unicode MS"/>
                <w:sz w:val="20"/>
              </w:rPr>
              <w:t>7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</w:t>
            </w:r>
            <w:r>
              <w:rPr>
                <w:rFonts w:ascii="Arial Narrow" w:eastAsia="Arial Unicode MS" w:hAnsi="Arial Narrow" w:cs="Arial Unicode MS"/>
                <w:sz w:val="20"/>
              </w:rPr>
              <w:t>10</w:t>
            </w:r>
            <w:r w:rsidRPr="00274731">
              <w:rPr>
                <w:rFonts w:ascii="Arial Narrow" w:eastAsia="Arial Unicode MS" w:hAnsi="Arial Narrow" w:cs="Arial Unicode MS"/>
                <w:sz w:val="20"/>
              </w:rPr>
              <w:t>-2010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Versão: 1.0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eastAsia="Arial Unicode MS" w:hAnsi="Arial Narrow" w:cs="Arial Unicode MS"/>
                <w:sz w:val="20"/>
              </w:rPr>
            </w:pPr>
            <w:r w:rsidRPr="00274731">
              <w:rPr>
                <w:rFonts w:ascii="Arial Narrow" w:eastAsia="Arial Unicode MS" w:hAnsi="Arial Narrow" w:cs="Arial Unicode MS"/>
                <w:sz w:val="20"/>
              </w:rPr>
              <w:t>Autor: Paulo Nunes.</w:t>
            </w:r>
          </w:p>
        </w:tc>
      </w:tr>
      <w:tr w:rsidR="00CA1911" w:rsidTr="00896EF9">
        <w:trPr>
          <w:jc w:val="center"/>
        </w:trPr>
        <w:tc>
          <w:tcPr>
            <w:tcW w:w="4792" w:type="dxa"/>
          </w:tcPr>
          <w:p w:rsidR="00CA1911" w:rsidRPr="00274731" w:rsidRDefault="00CA1911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Início</w:t>
            </w:r>
            <w:r w:rsidRPr="00274731">
              <w:rPr>
                <w:rFonts w:ascii="Arial Narrow" w:hAnsi="Arial Narrow"/>
                <w:sz w:val="20"/>
              </w:rPr>
              <w:t>:</w:t>
            </w:r>
          </w:p>
          <w:p w:rsidR="00CA1911" w:rsidRDefault="00CA1911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Escrever "Ponto 1: x </w:t>
            </w:r>
            <w:proofErr w:type="gramStart"/>
            <w:r>
              <w:rPr>
                <w:rFonts w:ascii="Arial Narrow" w:hAnsi="Arial Narrow"/>
                <w:sz w:val="20"/>
              </w:rPr>
              <w:t>y ?</w:t>
            </w:r>
            <w:proofErr w:type="gramEnd"/>
            <w:r>
              <w:rPr>
                <w:rFonts w:ascii="Arial Narrow" w:hAnsi="Arial Narrow"/>
                <w:sz w:val="20"/>
              </w:rPr>
              <w:t>"</w:t>
            </w:r>
          </w:p>
          <w:p w:rsidR="00CA1911" w:rsidRDefault="00CA1911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Ler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x</w:t>
            </w:r>
            <w:r w:rsidRPr="00CA1911">
              <w:rPr>
                <w:rFonts w:ascii="Arial Narrow" w:eastAsia="Arial Unicode MS" w:hAnsi="Arial Narrow" w:cs="Arial Unicode MS"/>
                <w:sz w:val="20"/>
                <w:vertAlign w:val="subscript"/>
              </w:rPr>
              <w:t>0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y</w:t>
            </w:r>
            <w:r w:rsidRPr="00CA1911">
              <w:rPr>
                <w:rFonts w:ascii="Arial Narrow" w:eastAsia="Arial Unicode MS" w:hAnsi="Arial Narrow" w:cs="Arial Unicode MS"/>
                <w:sz w:val="20"/>
                <w:vertAlign w:val="subscript"/>
              </w:rPr>
              <w:t>0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</w:t>
            </w:r>
          </w:p>
          <w:p w:rsidR="00CA1911" w:rsidRDefault="00CA1911" w:rsidP="00CA191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Escrever "Ponto 2: x </w:t>
            </w:r>
            <w:proofErr w:type="gramStart"/>
            <w:r>
              <w:rPr>
                <w:rFonts w:ascii="Arial Narrow" w:hAnsi="Arial Narrow"/>
                <w:sz w:val="20"/>
              </w:rPr>
              <w:t>y ?</w:t>
            </w:r>
            <w:proofErr w:type="gramEnd"/>
            <w:r>
              <w:rPr>
                <w:rFonts w:ascii="Arial Narrow" w:hAnsi="Arial Narrow"/>
                <w:sz w:val="20"/>
              </w:rPr>
              <w:t>"</w:t>
            </w:r>
          </w:p>
          <w:p w:rsidR="00CA1911" w:rsidRDefault="00CA1911" w:rsidP="00CA1911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Ler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x</w:t>
            </w:r>
            <w:r>
              <w:rPr>
                <w:rFonts w:ascii="Arial Narrow" w:eastAsia="Arial Unicode MS" w:hAnsi="Arial Narrow" w:cs="Arial Unicode MS"/>
                <w:sz w:val="20"/>
                <w:vertAlign w:val="subscript"/>
              </w:rPr>
              <w:t>1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</w:rPr>
              <w:t>y</w:t>
            </w:r>
            <w:r>
              <w:rPr>
                <w:rFonts w:ascii="Arial Narrow" w:eastAsia="Arial Unicode MS" w:hAnsi="Arial Narrow" w:cs="Arial Unicode MS"/>
                <w:sz w:val="20"/>
                <w:vertAlign w:val="subscript"/>
              </w:rPr>
              <w:t>1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</w:t>
            </w:r>
          </w:p>
          <w:p w:rsidR="00CA1911" w:rsidRPr="00BA27C0" w:rsidRDefault="00CA1911" w:rsidP="00CA1911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lang w:eastAsia="pt-PT"/>
              </w:rPr>
              <w:tab/>
            </w:r>
            <m:oMath>
              <m:r>
                <w:rPr>
                  <w:rFonts w:ascii="Cambria Math" w:hAnsi="Cambria Math"/>
                  <w:sz w:val="20"/>
                  <w:lang w:eastAsia="pt-PT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lang w:eastAsia="pt-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eastAsia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lang w:eastAsia="pt-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eastAsia="pt-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eastAsia="pt-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lang w:eastAsia="pt-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eastAsia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eastAsia="pt-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eastAsia="pt-PT"/>
                        </w:rPr>
                        <m:t>2</m:t>
                      </m:r>
                    </m:sup>
                  </m:sSup>
                </m:e>
              </m:rad>
            </m:oMath>
          </w:p>
          <w:p w:rsidR="00CA1911" w:rsidRPr="00274731" w:rsidRDefault="00CA1911" w:rsidP="00A81B2B">
            <w:pPr>
              <w:spacing w:after="0" w:line="240" w:lineRule="auto"/>
              <w:ind w:firstLine="360"/>
              <w:rPr>
                <w:rFonts w:ascii="Arial Narrow" w:hAnsi="Arial Narrow"/>
                <w:sz w:val="20"/>
              </w:rPr>
            </w:pPr>
            <w:r w:rsidRPr="00274731">
              <w:rPr>
                <w:rFonts w:ascii="Arial Narrow" w:hAnsi="Arial Narrow"/>
                <w:sz w:val="20"/>
              </w:rPr>
              <w:t>Escrever "</w:t>
            </w:r>
            <w:r>
              <w:rPr>
                <w:rFonts w:ascii="Arial Narrow" w:eastAsia="Arial Unicode MS" w:hAnsi="Arial Narrow" w:cs="Arial Unicode MS"/>
                <w:sz w:val="20"/>
              </w:rPr>
              <w:t xml:space="preserve">Distância: </w:t>
            </w:r>
            <w:r w:rsidRPr="00274731">
              <w:rPr>
                <w:rFonts w:ascii="Arial Narrow" w:hAnsi="Arial Narrow"/>
                <w:sz w:val="20"/>
              </w:rPr>
              <w:t xml:space="preserve">", </w:t>
            </w:r>
            <w:r>
              <w:rPr>
                <w:rFonts w:ascii="Arial Narrow" w:hAnsi="Arial Narrow"/>
                <w:sz w:val="20"/>
              </w:rPr>
              <w:t>d</w:t>
            </w:r>
          </w:p>
          <w:p w:rsidR="00CA1911" w:rsidRPr="00274731" w:rsidRDefault="00CA1911" w:rsidP="00A81B2B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AC5499">
              <w:rPr>
                <w:rFonts w:ascii="Arial Narrow" w:hAnsi="Arial Narrow"/>
                <w:b/>
                <w:sz w:val="20"/>
              </w:rPr>
              <w:t>Fim</w:t>
            </w:r>
            <w:r w:rsidRPr="00274731">
              <w:rPr>
                <w:rFonts w:ascii="Arial Narrow" w:hAnsi="Arial Narrow"/>
                <w:sz w:val="20"/>
              </w:rPr>
              <w:t>.</w:t>
            </w:r>
          </w:p>
        </w:tc>
      </w:tr>
    </w:tbl>
    <w:p w:rsidR="00CA1911" w:rsidRPr="003B483A" w:rsidRDefault="00CA1911" w:rsidP="00CA1911">
      <w:pPr>
        <w:rPr>
          <w:lang w:eastAsia="pt-PT"/>
        </w:rPr>
      </w:pPr>
    </w:p>
    <w:p w:rsidR="00CB398A" w:rsidRDefault="00CB398A" w:rsidP="00803F59">
      <w:pPr>
        <w:pStyle w:val="Cabealho3"/>
      </w:pPr>
      <w:r>
        <w:t>Distância entre linhas: distância mínima, …</w:t>
      </w:r>
    </w:p>
    <w:p w:rsidR="00DF1BE2" w:rsidRDefault="00CB398A" w:rsidP="00803F59">
      <w:pPr>
        <w:pStyle w:val="Cabealho3"/>
      </w:pPr>
      <w:r>
        <w:t>Distância entre polígonos</w:t>
      </w:r>
    </w:p>
    <w:p w:rsidR="00DF1BE2" w:rsidRPr="00DF1BE2" w:rsidRDefault="00DF1BE2" w:rsidP="00DF1BE2">
      <w:pPr>
        <w:rPr>
          <w:lang w:eastAsia="pt-PT"/>
        </w:rPr>
      </w:pPr>
    </w:p>
    <w:p w:rsidR="00DF1BE2" w:rsidRDefault="00DF1BE2" w:rsidP="009252C5">
      <w:pPr>
        <w:jc w:val="center"/>
        <w:rPr>
          <w:lang w:eastAsia="pt-PT"/>
        </w:rPr>
      </w:pPr>
    </w:p>
    <w:p w:rsidR="009252C5" w:rsidRDefault="009252C5" w:rsidP="009252C5">
      <w:pPr>
        <w:rPr>
          <w:lang w:eastAsia="pt-PT"/>
        </w:rPr>
      </w:pPr>
    </w:p>
    <w:p w:rsidR="009252C5" w:rsidRPr="009252C5" w:rsidRDefault="009252C5" w:rsidP="009252C5">
      <w:pPr>
        <w:rPr>
          <w:lang w:eastAsia="pt-PT"/>
        </w:rPr>
      </w:pPr>
    </w:p>
    <w:p w:rsidR="00D36F7E" w:rsidRDefault="00D36F7E">
      <w:pPr>
        <w:spacing w:after="0" w:line="240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:rsidR="00CA0178" w:rsidRDefault="00CA0178" w:rsidP="00CA0178">
      <w:pPr>
        <w:spacing w:after="0" w:line="240" w:lineRule="auto"/>
        <w:jc w:val="left"/>
        <w:rPr>
          <w:lang w:eastAsia="pt-PT"/>
        </w:rPr>
      </w:pPr>
    </w:p>
    <w:p w:rsidR="00CA0178" w:rsidRDefault="00CA0178" w:rsidP="002C2B1F">
      <w:pPr>
        <w:rPr>
          <w:lang w:eastAsia="pt-PT"/>
        </w:rPr>
      </w:pPr>
      <w:r>
        <w:rPr>
          <w:lang w:eastAsia="pt-PT"/>
        </w:rPr>
        <w:t>Bibliografia.</w:t>
      </w:r>
    </w:p>
    <w:p w:rsidR="00CA0178" w:rsidRDefault="00CA0178" w:rsidP="002C2B1F">
      <w:pPr>
        <w:rPr>
          <w:lang w:eastAsia="pt-PT"/>
        </w:rPr>
      </w:pPr>
    </w:p>
    <w:p w:rsidR="00CA0178" w:rsidRDefault="00CA0178" w:rsidP="002C2B1F">
      <w:pPr>
        <w:rPr>
          <w:lang w:eastAsia="pt-PT"/>
        </w:rPr>
      </w:pPr>
      <w:r w:rsidRPr="00CA0178">
        <w:rPr>
          <w:lang w:eastAsia="pt-PT"/>
        </w:rPr>
        <w:t xml:space="preserve">João Luís de Matos, Fundamentos de Informação Geográfica, 2ª Edição, </w:t>
      </w:r>
      <w:proofErr w:type="spellStart"/>
      <w:r w:rsidRPr="00CA0178">
        <w:rPr>
          <w:lang w:eastAsia="pt-PT"/>
        </w:rPr>
        <w:t>Lidel</w:t>
      </w:r>
      <w:proofErr w:type="spellEnd"/>
      <w:r w:rsidRPr="00CA0178">
        <w:rPr>
          <w:lang w:eastAsia="pt-PT"/>
        </w:rPr>
        <w:t>, 2001 [Capítulo 4]</w:t>
      </w:r>
    </w:p>
    <w:p w:rsidR="00CA0178" w:rsidRDefault="004F48F0" w:rsidP="002C2B1F">
      <w:pPr>
        <w:rPr>
          <w:lang w:eastAsia="pt-PT"/>
        </w:rPr>
      </w:pPr>
      <w:hyperlink r:id="rId9" w:history="1">
        <w:r w:rsidR="00CA0178" w:rsidRPr="00583559">
          <w:rPr>
            <w:rStyle w:val="Hiperligao"/>
            <w:lang w:eastAsia="pt-PT"/>
          </w:rPr>
          <w:t>http://www.isa.utl.pt/dm/sigdr/sigdr/SumariosTeoricas.html</w:t>
        </w:r>
      </w:hyperlink>
    </w:p>
    <w:p w:rsidR="00CA0178" w:rsidRDefault="00CA0178" w:rsidP="002C2B1F">
      <w:pPr>
        <w:rPr>
          <w:lang w:eastAsia="pt-PT"/>
        </w:rPr>
      </w:pPr>
    </w:p>
    <w:p w:rsidR="00CA0178" w:rsidRDefault="00CA0178" w:rsidP="002C2B1F">
      <w:pPr>
        <w:rPr>
          <w:lang w:eastAsia="pt-PT"/>
        </w:rPr>
      </w:pPr>
    </w:p>
    <w:sectPr w:rsidR="00CA0178" w:rsidSect="000E01D6">
      <w:footerReference w:type="first" r:id="rId10"/>
      <w:type w:val="oddPage"/>
      <w:pgSz w:w="11907" w:h="16839" w:code="9"/>
      <w:pgMar w:top="1134" w:right="851" w:bottom="851" w:left="1134" w:header="720" w:footer="90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18C" w:rsidRDefault="000D618C">
      <w:r>
        <w:separator/>
      </w:r>
    </w:p>
  </w:endnote>
  <w:endnote w:type="continuationSeparator" w:id="0">
    <w:p w:rsidR="000D618C" w:rsidRDefault="000D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8F0" w:rsidRDefault="004F48F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4F48F0" w:rsidRPr="00D42FBE" w:rsidRDefault="004F48F0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18C" w:rsidRDefault="000D618C">
      <w:r>
        <w:separator/>
      </w:r>
    </w:p>
  </w:footnote>
  <w:footnote w:type="continuationSeparator" w:id="0">
    <w:p w:rsidR="000D618C" w:rsidRDefault="000D618C">
      <w:r>
        <w:separator/>
      </w:r>
    </w:p>
  </w:footnote>
  <w:footnote w:type="continuationNotice" w:id="1">
    <w:p w:rsidR="000D618C" w:rsidRPr="00F20B3E" w:rsidRDefault="000D618C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>(continuação da notas de rodapé)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1">
    <w:nsid w:val="05024BCF"/>
    <w:multiLevelType w:val="hybridMultilevel"/>
    <w:tmpl w:val="19A2B48E"/>
    <w:lvl w:ilvl="0" w:tplc="22962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B31F5"/>
    <w:multiLevelType w:val="hybridMultilevel"/>
    <w:tmpl w:val="6E925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C2982"/>
    <w:multiLevelType w:val="hybridMultilevel"/>
    <w:tmpl w:val="21AAD2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7B7139"/>
    <w:multiLevelType w:val="hybridMultilevel"/>
    <w:tmpl w:val="C65E99D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B620F0"/>
    <w:multiLevelType w:val="hybridMultilevel"/>
    <w:tmpl w:val="9D1EF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E171E"/>
    <w:multiLevelType w:val="hybridMultilevel"/>
    <w:tmpl w:val="64A6A5BE"/>
    <w:lvl w:ilvl="0" w:tplc="64F0C3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C06D4"/>
    <w:multiLevelType w:val="hybridMultilevel"/>
    <w:tmpl w:val="6E925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020E4"/>
    <w:multiLevelType w:val="hybridMultilevel"/>
    <w:tmpl w:val="E1BC9504"/>
    <w:lvl w:ilvl="0" w:tplc="953A38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91828"/>
    <w:multiLevelType w:val="hybridMultilevel"/>
    <w:tmpl w:val="2780AAF0"/>
    <w:lvl w:ilvl="0" w:tplc="8A961C36">
      <w:start w:val="1"/>
      <w:numFmt w:val="decimal"/>
      <w:pStyle w:val="expropostos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BC0571"/>
    <w:multiLevelType w:val="hybridMultilevel"/>
    <w:tmpl w:val="C2220F4C"/>
    <w:lvl w:ilvl="0" w:tplc="4A4227A2">
      <w:start w:val="1"/>
      <w:numFmt w:val="decimal"/>
      <w:lvlText w:val="%1."/>
      <w:lvlJc w:val="right"/>
      <w:pPr>
        <w:ind w:left="1146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18F4231"/>
    <w:multiLevelType w:val="hybridMultilevel"/>
    <w:tmpl w:val="2C8A26A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B241C5"/>
    <w:multiLevelType w:val="hybridMultilevel"/>
    <w:tmpl w:val="D40A1F9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8B345FA"/>
    <w:multiLevelType w:val="hybridMultilevel"/>
    <w:tmpl w:val="7E2616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133CB"/>
    <w:multiLevelType w:val="hybridMultilevel"/>
    <w:tmpl w:val="2B8E459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B769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C447D4"/>
    <w:multiLevelType w:val="hybridMultilevel"/>
    <w:tmpl w:val="888262FE"/>
    <w:lvl w:ilvl="0" w:tplc="0816000F">
      <w:start w:val="1"/>
      <w:numFmt w:val="decimal"/>
      <w:lvlText w:val="%1."/>
      <w:lvlJc w:val="left"/>
      <w:pPr>
        <w:ind w:left="763" w:hanging="360"/>
      </w:pPr>
    </w:lvl>
    <w:lvl w:ilvl="1" w:tplc="08160019" w:tentative="1">
      <w:start w:val="1"/>
      <w:numFmt w:val="lowerLetter"/>
      <w:lvlText w:val="%2."/>
      <w:lvlJc w:val="left"/>
      <w:pPr>
        <w:ind w:left="1483" w:hanging="360"/>
      </w:pPr>
    </w:lvl>
    <w:lvl w:ilvl="2" w:tplc="0816001B" w:tentative="1">
      <w:start w:val="1"/>
      <w:numFmt w:val="lowerRoman"/>
      <w:lvlText w:val="%3."/>
      <w:lvlJc w:val="right"/>
      <w:pPr>
        <w:ind w:left="2203" w:hanging="180"/>
      </w:pPr>
    </w:lvl>
    <w:lvl w:ilvl="3" w:tplc="0816000F" w:tentative="1">
      <w:start w:val="1"/>
      <w:numFmt w:val="decimal"/>
      <w:lvlText w:val="%4."/>
      <w:lvlJc w:val="left"/>
      <w:pPr>
        <w:ind w:left="2923" w:hanging="360"/>
      </w:pPr>
    </w:lvl>
    <w:lvl w:ilvl="4" w:tplc="08160019" w:tentative="1">
      <w:start w:val="1"/>
      <w:numFmt w:val="lowerLetter"/>
      <w:lvlText w:val="%5."/>
      <w:lvlJc w:val="left"/>
      <w:pPr>
        <w:ind w:left="3643" w:hanging="360"/>
      </w:pPr>
    </w:lvl>
    <w:lvl w:ilvl="5" w:tplc="0816001B" w:tentative="1">
      <w:start w:val="1"/>
      <w:numFmt w:val="lowerRoman"/>
      <w:lvlText w:val="%6."/>
      <w:lvlJc w:val="right"/>
      <w:pPr>
        <w:ind w:left="4363" w:hanging="180"/>
      </w:pPr>
    </w:lvl>
    <w:lvl w:ilvl="6" w:tplc="0816000F" w:tentative="1">
      <w:start w:val="1"/>
      <w:numFmt w:val="decimal"/>
      <w:lvlText w:val="%7."/>
      <w:lvlJc w:val="left"/>
      <w:pPr>
        <w:ind w:left="5083" w:hanging="360"/>
      </w:pPr>
    </w:lvl>
    <w:lvl w:ilvl="7" w:tplc="08160019" w:tentative="1">
      <w:start w:val="1"/>
      <w:numFmt w:val="lowerLetter"/>
      <w:lvlText w:val="%8."/>
      <w:lvlJc w:val="left"/>
      <w:pPr>
        <w:ind w:left="5803" w:hanging="360"/>
      </w:pPr>
    </w:lvl>
    <w:lvl w:ilvl="8" w:tplc="0816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7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9E0558"/>
    <w:multiLevelType w:val="hybridMultilevel"/>
    <w:tmpl w:val="C65E9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D74B20"/>
    <w:multiLevelType w:val="hybridMultilevel"/>
    <w:tmpl w:val="C65E9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73719E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9B758F"/>
    <w:multiLevelType w:val="hybridMultilevel"/>
    <w:tmpl w:val="A66C0BC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BB029EE"/>
    <w:multiLevelType w:val="hybridMultilevel"/>
    <w:tmpl w:val="9B58F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5E2C83"/>
    <w:multiLevelType w:val="hybridMultilevel"/>
    <w:tmpl w:val="9E86F9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65DBC"/>
    <w:multiLevelType w:val="hybridMultilevel"/>
    <w:tmpl w:val="6994BF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21806"/>
    <w:multiLevelType w:val="hybridMultilevel"/>
    <w:tmpl w:val="83527D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4E7C55"/>
    <w:multiLevelType w:val="hybridMultilevel"/>
    <w:tmpl w:val="23CEEE9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F427D00"/>
    <w:multiLevelType w:val="hybridMultilevel"/>
    <w:tmpl w:val="2C2E6C6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CB2D0F"/>
    <w:multiLevelType w:val="hybridMultilevel"/>
    <w:tmpl w:val="9AB499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E23EB"/>
    <w:multiLevelType w:val="hybridMultilevel"/>
    <w:tmpl w:val="5CC0CF9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E70AB1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37FA3"/>
    <w:multiLevelType w:val="hybridMultilevel"/>
    <w:tmpl w:val="2C2E6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A72CC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E27AEA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CC62D1"/>
    <w:multiLevelType w:val="singleLevel"/>
    <w:tmpl w:val="08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>
    <w:nsid w:val="5D6D637D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87E62"/>
    <w:multiLevelType w:val="hybridMultilevel"/>
    <w:tmpl w:val="AD32E8EE"/>
    <w:lvl w:ilvl="0" w:tplc="5172D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004434"/>
    <w:multiLevelType w:val="hybridMultilevel"/>
    <w:tmpl w:val="98D0F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B07052"/>
    <w:multiLevelType w:val="hybridMultilevel"/>
    <w:tmpl w:val="83B4F0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1758A"/>
    <w:multiLevelType w:val="hybridMultilevel"/>
    <w:tmpl w:val="FFDAE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A6DE4"/>
    <w:multiLevelType w:val="hybridMultilevel"/>
    <w:tmpl w:val="6E925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8C45A4"/>
    <w:multiLevelType w:val="hybridMultilevel"/>
    <w:tmpl w:val="A4B411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347D7D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33605D"/>
    <w:multiLevelType w:val="hybridMultilevel"/>
    <w:tmpl w:val="89B69E44"/>
    <w:lvl w:ilvl="0" w:tplc="07A82F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B42E5"/>
    <w:multiLevelType w:val="hybridMultilevel"/>
    <w:tmpl w:val="38CA01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C40E3"/>
    <w:multiLevelType w:val="hybridMultilevel"/>
    <w:tmpl w:val="B2863E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B36FC"/>
    <w:multiLevelType w:val="hybridMultilevel"/>
    <w:tmpl w:val="6E925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1C7938"/>
    <w:multiLevelType w:val="hybridMultilevel"/>
    <w:tmpl w:val="45C86DDA"/>
    <w:lvl w:ilvl="0" w:tplc="D408B19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78325C"/>
    <w:multiLevelType w:val="multilevel"/>
    <w:tmpl w:val="0F8AA5AC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9">
    <w:nsid w:val="7FE558CB"/>
    <w:multiLevelType w:val="hybridMultilevel"/>
    <w:tmpl w:val="81924E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8"/>
  </w:num>
  <w:num w:numId="4">
    <w:abstractNumId w:val="4"/>
  </w:num>
  <w:num w:numId="5">
    <w:abstractNumId w:val="19"/>
  </w:num>
  <w:num w:numId="6">
    <w:abstractNumId w:val="36"/>
  </w:num>
  <w:num w:numId="7">
    <w:abstractNumId w:val="34"/>
  </w:num>
  <w:num w:numId="8">
    <w:abstractNumId w:val="21"/>
  </w:num>
  <w:num w:numId="9">
    <w:abstractNumId w:val="25"/>
  </w:num>
  <w:num w:numId="10">
    <w:abstractNumId w:val="16"/>
  </w:num>
  <w:num w:numId="11">
    <w:abstractNumId w:val="13"/>
  </w:num>
  <w:num w:numId="12">
    <w:abstractNumId w:val="14"/>
  </w:num>
  <w:num w:numId="13">
    <w:abstractNumId w:val="12"/>
  </w:num>
  <w:num w:numId="14">
    <w:abstractNumId w:val="27"/>
  </w:num>
  <w:num w:numId="15">
    <w:abstractNumId w:val="31"/>
  </w:num>
  <w:num w:numId="16">
    <w:abstractNumId w:val="26"/>
  </w:num>
  <w:num w:numId="17">
    <w:abstractNumId w:val="3"/>
  </w:num>
  <w:num w:numId="18">
    <w:abstractNumId w:val="29"/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46"/>
  </w:num>
  <w:num w:numId="24">
    <w:abstractNumId w:val="45"/>
  </w:num>
  <w:num w:numId="25">
    <w:abstractNumId w:val="1"/>
  </w:num>
  <w:num w:numId="26">
    <w:abstractNumId w:val="42"/>
  </w:num>
  <w:num w:numId="27">
    <w:abstractNumId w:val="32"/>
  </w:num>
  <w:num w:numId="28">
    <w:abstractNumId w:val="20"/>
  </w:num>
  <w:num w:numId="29">
    <w:abstractNumId w:val="49"/>
  </w:num>
  <w:num w:numId="30">
    <w:abstractNumId w:val="39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28"/>
  </w:num>
  <w:num w:numId="34">
    <w:abstractNumId w:val="11"/>
  </w:num>
  <w:num w:numId="35">
    <w:abstractNumId w:val="43"/>
  </w:num>
  <w:num w:numId="36">
    <w:abstractNumId w:val="47"/>
  </w:num>
  <w:num w:numId="37">
    <w:abstractNumId w:val="8"/>
  </w:num>
  <w:num w:numId="38">
    <w:abstractNumId w:val="6"/>
  </w:num>
  <w:num w:numId="39">
    <w:abstractNumId w:val="33"/>
  </w:num>
  <w:num w:numId="40">
    <w:abstractNumId w:val="35"/>
  </w:num>
  <w:num w:numId="41">
    <w:abstractNumId w:val="41"/>
  </w:num>
  <w:num w:numId="42">
    <w:abstractNumId w:val="30"/>
  </w:num>
  <w:num w:numId="43">
    <w:abstractNumId w:val="40"/>
  </w:num>
  <w:num w:numId="44">
    <w:abstractNumId w:val="2"/>
  </w:num>
  <w:num w:numId="45">
    <w:abstractNumId w:val="9"/>
    <w:lvlOverride w:ilvl="0">
      <w:startOverride w:val="1"/>
    </w:lvlOverride>
  </w:num>
  <w:num w:numId="46">
    <w:abstractNumId w:val="7"/>
  </w:num>
  <w:num w:numId="47">
    <w:abstractNumId w:val="9"/>
    <w:lvlOverride w:ilvl="0">
      <w:startOverride w:val="1"/>
    </w:lvlOverride>
  </w:num>
  <w:num w:numId="48">
    <w:abstractNumId w:val="44"/>
  </w:num>
  <w:num w:numId="49">
    <w:abstractNumId w:val="24"/>
  </w:num>
  <w:num w:numId="50">
    <w:abstractNumId w:val="15"/>
  </w:num>
  <w:num w:numId="51">
    <w:abstractNumId w:val="48"/>
  </w:num>
  <w:num w:numId="52">
    <w:abstractNumId w:val="10"/>
  </w:num>
  <w:num w:numId="53">
    <w:abstractNumId w:val="38"/>
  </w:num>
  <w:num w:numId="54">
    <w:abstractNumId w:val="37"/>
  </w:num>
  <w:num w:numId="55">
    <w:abstractNumId w:val="48"/>
  </w:num>
  <w:num w:numId="56">
    <w:abstractNumId w:val="18"/>
  </w:num>
  <w:num w:numId="57">
    <w:abstractNumId w:val="23"/>
  </w:num>
  <w:num w:numId="58">
    <w:abstractNumId w:val="5"/>
  </w:num>
  <w:num w:numId="5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attachedTemplate r:id="rId1"/>
  <w:defaultTabStop w:val="360"/>
  <w:hyphenationZone w:val="425"/>
  <w:evenAndOddHeaders/>
  <w:drawingGridHorizontalSpacing w:val="110"/>
  <w:drawingGridVerticalSpacing w:val="187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578"/>
    <w:rsid w:val="00000785"/>
    <w:rsid w:val="00002BE6"/>
    <w:rsid w:val="00005956"/>
    <w:rsid w:val="00007948"/>
    <w:rsid w:val="000101D5"/>
    <w:rsid w:val="00012837"/>
    <w:rsid w:val="00012C23"/>
    <w:rsid w:val="00016102"/>
    <w:rsid w:val="0001795F"/>
    <w:rsid w:val="00020FF9"/>
    <w:rsid w:val="00023981"/>
    <w:rsid w:val="000243DE"/>
    <w:rsid w:val="0002764B"/>
    <w:rsid w:val="00031383"/>
    <w:rsid w:val="00032508"/>
    <w:rsid w:val="00034702"/>
    <w:rsid w:val="000410DF"/>
    <w:rsid w:val="0004340F"/>
    <w:rsid w:val="00044FAD"/>
    <w:rsid w:val="000470CA"/>
    <w:rsid w:val="000505CF"/>
    <w:rsid w:val="00050DC7"/>
    <w:rsid w:val="000704A9"/>
    <w:rsid w:val="000727C0"/>
    <w:rsid w:val="000733C8"/>
    <w:rsid w:val="00083B09"/>
    <w:rsid w:val="00086479"/>
    <w:rsid w:val="00092983"/>
    <w:rsid w:val="00093476"/>
    <w:rsid w:val="0009593F"/>
    <w:rsid w:val="000A5F91"/>
    <w:rsid w:val="000B1DDA"/>
    <w:rsid w:val="000B6E90"/>
    <w:rsid w:val="000C011B"/>
    <w:rsid w:val="000C1FBB"/>
    <w:rsid w:val="000C2050"/>
    <w:rsid w:val="000C336A"/>
    <w:rsid w:val="000C651A"/>
    <w:rsid w:val="000D4798"/>
    <w:rsid w:val="000D618C"/>
    <w:rsid w:val="000D67D3"/>
    <w:rsid w:val="000D7AE1"/>
    <w:rsid w:val="000D7BE0"/>
    <w:rsid w:val="000E01D6"/>
    <w:rsid w:val="000E789B"/>
    <w:rsid w:val="000F2CEB"/>
    <w:rsid w:val="000F7031"/>
    <w:rsid w:val="000F7202"/>
    <w:rsid w:val="00101B53"/>
    <w:rsid w:val="001055DD"/>
    <w:rsid w:val="00113FE9"/>
    <w:rsid w:val="00114723"/>
    <w:rsid w:val="00115294"/>
    <w:rsid w:val="0012031E"/>
    <w:rsid w:val="001218D9"/>
    <w:rsid w:val="00124DAF"/>
    <w:rsid w:val="001262CE"/>
    <w:rsid w:val="00134B20"/>
    <w:rsid w:val="0013739A"/>
    <w:rsid w:val="00144B4D"/>
    <w:rsid w:val="00145FDC"/>
    <w:rsid w:val="0014623F"/>
    <w:rsid w:val="00150075"/>
    <w:rsid w:val="00151C08"/>
    <w:rsid w:val="00154630"/>
    <w:rsid w:val="00160F5F"/>
    <w:rsid w:val="0016179D"/>
    <w:rsid w:val="00161A25"/>
    <w:rsid w:val="00163557"/>
    <w:rsid w:val="00163BA7"/>
    <w:rsid w:val="00170D9E"/>
    <w:rsid w:val="001736A7"/>
    <w:rsid w:val="0017393D"/>
    <w:rsid w:val="00181037"/>
    <w:rsid w:val="0019419D"/>
    <w:rsid w:val="00197619"/>
    <w:rsid w:val="001A19D0"/>
    <w:rsid w:val="001A22E2"/>
    <w:rsid w:val="001A45D7"/>
    <w:rsid w:val="001A4C5C"/>
    <w:rsid w:val="001B05E9"/>
    <w:rsid w:val="001B191F"/>
    <w:rsid w:val="001B29B2"/>
    <w:rsid w:val="001B526C"/>
    <w:rsid w:val="001B6138"/>
    <w:rsid w:val="001B6744"/>
    <w:rsid w:val="001B782C"/>
    <w:rsid w:val="001C12B0"/>
    <w:rsid w:val="001C1F71"/>
    <w:rsid w:val="001D62BC"/>
    <w:rsid w:val="001D7F96"/>
    <w:rsid w:val="001E2179"/>
    <w:rsid w:val="001F148B"/>
    <w:rsid w:val="001F2307"/>
    <w:rsid w:val="001F2DC3"/>
    <w:rsid w:val="001F4D42"/>
    <w:rsid w:val="001F5538"/>
    <w:rsid w:val="001F723B"/>
    <w:rsid w:val="001F7545"/>
    <w:rsid w:val="00200861"/>
    <w:rsid w:val="00205E62"/>
    <w:rsid w:val="00206485"/>
    <w:rsid w:val="00214247"/>
    <w:rsid w:val="00216CBA"/>
    <w:rsid w:val="0022218D"/>
    <w:rsid w:val="002221FF"/>
    <w:rsid w:val="00230C56"/>
    <w:rsid w:val="00236E2E"/>
    <w:rsid w:val="002500AF"/>
    <w:rsid w:val="00251A8A"/>
    <w:rsid w:val="002548DC"/>
    <w:rsid w:val="00263625"/>
    <w:rsid w:val="00263AEF"/>
    <w:rsid w:val="00274731"/>
    <w:rsid w:val="00276C3D"/>
    <w:rsid w:val="002814A7"/>
    <w:rsid w:val="00291D7B"/>
    <w:rsid w:val="002942CE"/>
    <w:rsid w:val="002A010D"/>
    <w:rsid w:val="002A071A"/>
    <w:rsid w:val="002A295F"/>
    <w:rsid w:val="002B2BAD"/>
    <w:rsid w:val="002C2B1F"/>
    <w:rsid w:val="002D18D6"/>
    <w:rsid w:val="002D3AFD"/>
    <w:rsid w:val="002E0707"/>
    <w:rsid w:val="002E18F0"/>
    <w:rsid w:val="002E1FD1"/>
    <w:rsid w:val="002F2047"/>
    <w:rsid w:val="002F68C8"/>
    <w:rsid w:val="002F7E08"/>
    <w:rsid w:val="00300269"/>
    <w:rsid w:val="00307589"/>
    <w:rsid w:val="00307946"/>
    <w:rsid w:val="003130BC"/>
    <w:rsid w:val="003139E1"/>
    <w:rsid w:val="00313A7D"/>
    <w:rsid w:val="00317C1B"/>
    <w:rsid w:val="003200FA"/>
    <w:rsid w:val="00321237"/>
    <w:rsid w:val="00321B54"/>
    <w:rsid w:val="00322729"/>
    <w:rsid w:val="003237AD"/>
    <w:rsid w:val="00327C89"/>
    <w:rsid w:val="00331B10"/>
    <w:rsid w:val="00336EA7"/>
    <w:rsid w:val="00337CF8"/>
    <w:rsid w:val="00341064"/>
    <w:rsid w:val="003413D1"/>
    <w:rsid w:val="0034357B"/>
    <w:rsid w:val="003468D9"/>
    <w:rsid w:val="00356C45"/>
    <w:rsid w:val="00365936"/>
    <w:rsid w:val="00366247"/>
    <w:rsid w:val="00372233"/>
    <w:rsid w:val="00373028"/>
    <w:rsid w:val="003730FF"/>
    <w:rsid w:val="00374E29"/>
    <w:rsid w:val="00376F91"/>
    <w:rsid w:val="00384CF0"/>
    <w:rsid w:val="00384DC4"/>
    <w:rsid w:val="00387A18"/>
    <w:rsid w:val="0039024F"/>
    <w:rsid w:val="00391583"/>
    <w:rsid w:val="00391C83"/>
    <w:rsid w:val="00393FDA"/>
    <w:rsid w:val="00394019"/>
    <w:rsid w:val="00394572"/>
    <w:rsid w:val="003951C9"/>
    <w:rsid w:val="00395E05"/>
    <w:rsid w:val="0039684E"/>
    <w:rsid w:val="003A065D"/>
    <w:rsid w:val="003A44AA"/>
    <w:rsid w:val="003A4A06"/>
    <w:rsid w:val="003A57FD"/>
    <w:rsid w:val="003A5FD3"/>
    <w:rsid w:val="003B483A"/>
    <w:rsid w:val="003C360A"/>
    <w:rsid w:val="003C3B91"/>
    <w:rsid w:val="003C57B2"/>
    <w:rsid w:val="003D20A5"/>
    <w:rsid w:val="003D3062"/>
    <w:rsid w:val="003D3A5F"/>
    <w:rsid w:val="003D5AC3"/>
    <w:rsid w:val="003E1E34"/>
    <w:rsid w:val="003E4715"/>
    <w:rsid w:val="003F0985"/>
    <w:rsid w:val="003F1459"/>
    <w:rsid w:val="003F156F"/>
    <w:rsid w:val="003F1AEE"/>
    <w:rsid w:val="003F4F2F"/>
    <w:rsid w:val="00401005"/>
    <w:rsid w:val="004111E1"/>
    <w:rsid w:val="004115B5"/>
    <w:rsid w:val="0041528E"/>
    <w:rsid w:val="004177B7"/>
    <w:rsid w:val="0042451C"/>
    <w:rsid w:val="00424F76"/>
    <w:rsid w:val="00425182"/>
    <w:rsid w:val="00431E95"/>
    <w:rsid w:val="004341DF"/>
    <w:rsid w:val="00447281"/>
    <w:rsid w:val="004472EF"/>
    <w:rsid w:val="00450C40"/>
    <w:rsid w:val="004517D1"/>
    <w:rsid w:val="00452EB8"/>
    <w:rsid w:val="0045326E"/>
    <w:rsid w:val="004536FC"/>
    <w:rsid w:val="00453A40"/>
    <w:rsid w:val="00454F9F"/>
    <w:rsid w:val="00460836"/>
    <w:rsid w:val="00460C47"/>
    <w:rsid w:val="00460CB0"/>
    <w:rsid w:val="00461510"/>
    <w:rsid w:val="00471001"/>
    <w:rsid w:val="004722B4"/>
    <w:rsid w:val="004727C5"/>
    <w:rsid w:val="00472B20"/>
    <w:rsid w:val="004854EC"/>
    <w:rsid w:val="00491E04"/>
    <w:rsid w:val="0049305F"/>
    <w:rsid w:val="004931A4"/>
    <w:rsid w:val="0049715E"/>
    <w:rsid w:val="004A0DF2"/>
    <w:rsid w:val="004A1844"/>
    <w:rsid w:val="004A3D27"/>
    <w:rsid w:val="004A59CE"/>
    <w:rsid w:val="004A62B0"/>
    <w:rsid w:val="004A73FC"/>
    <w:rsid w:val="004A7DBB"/>
    <w:rsid w:val="004B14C7"/>
    <w:rsid w:val="004B2172"/>
    <w:rsid w:val="004B2622"/>
    <w:rsid w:val="004C584B"/>
    <w:rsid w:val="004D2D57"/>
    <w:rsid w:val="004D42C2"/>
    <w:rsid w:val="004D73D5"/>
    <w:rsid w:val="004D796E"/>
    <w:rsid w:val="004E312E"/>
    <w:rsid w:val="004F48F0"/>
    <w:rsid w:val="004F4FB3"/>
    <w:rsid w:val="004F5079"/>
    <w:rsid w:val="00502944"/>
    <w:rsid w:val="005031A4"/>
    <w:rsid w:val="005038BF"/>
    <w:rsid w:val="00503C10"/>
    <w:rsid w:val="00507475"/>
    <w:rsid w:val="00521696"/>
    <w:rsid w:val="005217D3"/>
    <w:rsid w:val="0052410A"/>
    <w:rsid w:val="005246BF"/>
    <w:rsid w:val="00530AB8"/>
    <w:rsid w:val="00531773"/>
    <w:rsid w:val="0053514A"/>
    <w:rsid w:val="00535369"/>
    <w:rsid w:val="00544EB1"/>
    <w:rsid w:val="005451E9"/>
    <w:rsid w:val="00551D7B"/>
    <w:rsid w:val="0055553D"/>
    <w:rsid w:val="005567DD"/>
    <w:rsid w:val="00561919"/>
    <w:rsid w:val="00566B31"/>
    <w:rsid w:val="00584209"/>
    <w:rsid w:val="00585776"/>
    <w:rsid w:val="0058755B"/>
    <w:rsid w:val="005922F3"/>
    <w:rsid w:val="00592B0F"/>
    <w:rsid w:val="0059341D"/>
    <w:rsid w:val="00593B72"/>
    <w:rsid w:val="00593F6F"/>
    <w:rsid w:val="005958F9"/>
    <w:rsid w:val="0059651A"/>
    <w:rsid w:val="00596DA9"/>
    <w:rsid w:val="00597ECF"/>
    <w:rsid w:val="005A2278"/>
    <w:rsid w:val="005A35E4"/>
    <w:rsid w:val="005A3B9E"/>
    <w:rsid w:val="005B39BC"/>
    <w:rsid w:val="005B56EA"/>
    <w:rsid w:val="005B58DD"/>
    <w:rsid w:val="005C3282"/>
    <w:rsid w:val="005D338A"/>
    <w:rsid w:val="005D53DB"/>
    <w:rsid w:val="005E2719"/>
    <w:rsid w:val="005E350A"/>
    <w:rsid w:val="005E461A"/>
    <w:rsid w:val="005E48DC"/>
    <w:rsid w:val="005E6F1D"/>
    <w:rsid w:val="005F404B"/>
    <w:rsid w:val="005F4F02"/>
    <w:rsid w:val="005F525A"/>
    <w:rsid w:val="005F5B18"/>
    <w:rsid w:val="006042D5"/>
    <w:rsid w:val="00605C2C"/>
    <w:rsid w:val="00605DDD"/>
    <w:rsid w:val="0060753A"/>
    <w:rsid w:val="006108BC"/>
    <w:rsid w:val="00610B03"/>
    <w:rsid w:val="006142D9"/>
    <w:rsid w:val="0061502E"/>
    <w:rsid w:val="00615838"/>
    <w:rsid w:val="00617CE2"/>
    <w:rsid w:val="00621E48"/>
    <w:rsid w:val="006228EC"/>
    <w:rsid w:val="0062302C"/>
    <w:rsid w:val="0062342A"/>
    <w:rsid w:val="00625B84"/>
    <w:rsid w:val="0062726F"/>
    <w:rsid w:val="006272CC"/>
    <w:rsid w:val="0063492C"/>
    <w:rsid w:val="006400FB"/>
    <w:rsid w:val="00640163"/>
    <w:rsid w:val="00640D8F"/>
    <w:rsid w:val="0064243D"/>
    <w:rsid w:val="00644500"/>
    <w:rsid w:val="006459A5"/>
    <w:rsid w:val="00655C3F"/>
    <w:rsid w:val="0067242C"/>
    <w:rsid w:val="00673292"/>
    <w:rsid w:val="00677161"/>
    <w:rsid w:val="0068186C"/>
    <w:rsid w:val="00685976"/>
    <w:rsid w:val="0068619C"/>
    <w:rsid w:val="00686F31"/>
    <w:rsid w:val="00694993"/>
    <w:rsid w:val="00696B47"/>
    <w:rsid w:val="006971FB"/>
    <w:rsid w:val="006A061A"/>
    <w:rsid w:val="006A6B42"/>
    <w:rsid w:val="006B3565"/>
    <w:rsid w:val="006C5A0E"/>
    <w:rsid w:val="006D4D5E"/>
    <w:rsid w:val="006D651D"/>
    <w:rsid w:val="006D7901"/>
    <w:rsid w:val="006E48A2"/>
    <w:rsid w:val="006E5402"/>
    <w:rsid w:val="006E594B"/>
    <w:rsid w:val="006E61F7"/>
    <w:rsid w:val="006E6877"/>
    <w:rsid w:val="006F0125"/>
    <w:rsid w:val="006F3950"/>
    <w:rsid w:val="006F4EA3"/>
    <w:rsid w:val="006F7801"/>
    <w:rsid w:val="00700313"/>
    <w:rsid w:val="00701B50"/>
    <w:rsid w:val="00703180"/>
    <w:rsid w:val="007055BC"/>
    <w:rsid w:val="00705615"/>
    <w:rsid w:val="007062CA"/>
    <w:rsid w:val="00707908"/>
    <w:rsid w:val="007111E9"/>
    <w:rsid w:val="00711803"/>
    <w:rsid w:val="00717C0A"/>
    <w:rsid w:val="007219A0"/>
    <w:rsid w:val="0072267E"/>
    <w:rsid w:val="00724E3C"/>
    <w:rsid w:val="00725EC7"/>
    <w:rsid w:val="00731303"/>
    <w:rsid w:val="00732E63"/>
    <w:rsid w:val="00742FA6"/>
    <w:rsid w:val="00743074"/>
    <w:rsid w:val="007504FC"/>
    <w:rsid w:val="0075273C"/>
    <w:rsid w:val="0075294F"/>
    <w:rsid w:val="00754AB5"/>
    <w:rsid w:val="007568A9"/>
    <w:rsid w:val="0075697B"/>
    <w:rsid w:val="00757A4A"/>
    <w:rsid w:val="0076076F"/>
    <w:rsid w:val="00760A53"/>
    <w:rsid w:val="007630BF"/>
    <w:rsid w:val="00770A32"/>
    <w:rsid w:val="00774EC0"/>
    <w:rsid w:val="00777A3D"/>
    <w:rsid w:val="007812EF"/>
    <w:rsid w:val="00784AF4"/>
    <w:rsid w:val="00784F46"/>
    <w:rsid w:val="00786216"/>
    <w:rsid w:val="00786939"/>
    <w:rsid w:val="00786E32"/>
    <w:rsid w:val="007A0653"/>
    <w:rsid w:val="007A0CB8"/>
    <w:rsid w:val="007A408C"/>
    <w:rsid w:val="007B0922"/>
    <w:rsid w:val="007B79CB"/>
    <w:rsid w:val="007C3AC8"/>
    <w:rsid w:val="007C7C81"/>
    <w:rsid w:val="007D19CB"/>
    <w:rsid w:val="007D337E"/>
    <w:rsid w:val="007D48EC"/>
    <w:rsid w:val="007D4C13"/>
    <w:rsid w:val="007D5A2C"/>
    <w:rsid w:val="007E09E1"/>
    <w:rsid w:val="007E2E33"/>
    <w:rsid w:val="007E4E49"/>
    <w:rsid w:val="007E59FE"/>
    <w:rsid w:val="007E629D"/>
    <w:rsid w:val="007F17F9"/>
    <w:rsid w:val="007F1FA6"/>
    <w:rsid w:val="007F359B"/>
    <w:rsid w:val="007F3FFE"/>
    <w:rsid w:val="00803F59"/>
    <w:rsid w:val="00804749"/>
    <w:rsid w:val="00806332"/>
    <w:rsid w:val="00810010"/>
    <w:rsid w:val="00811309"/>
    <w:rsid w:val="0082337D"/>
    <w:rsid w:val="00832985"/>
    <w:rsid w:val="0083437C"/>
    <w:rsid w:val="00841D88"/>
    <w:rsid w:val="0084336B"/>
    <w:rsid w:val="00844789"/>
    <w:rsid w:val="008447CB"/>
    <w:rsid w:val="008474E1"/>
    <w:rsid w:val="00847D65"/>
    <w:rsid w:val="008545DA"/>
    <w:rsid w:val="0086365E"/>
    <w:rsid w:val="00873448"/>
    <w:rsid w:val="0087383C"/>
    <w:rsid w:val="008767FF"/>
    <w:rsid w:val="00896C76"/>
    <w:rsid w:val="00896EF9"/>
    <w:rsid w:val="00897AEB"/>
    <w:rsid w:val="008A1B22"/>
    <w:rsid w:val="008A484E"/>
    <w:rsid w:val="008A652B"/>
    <w:rsid w:val="008B421A"/>
    <w:rsid w:val="008B436E"/>
    <w:rsid w:val="008B655C"/>
    <w:rsid w:val="008B7F06"/>
    <w:rsid w:val="008C08AF"/>
    <w:rsid w:val="008C1441"/>
    <w:rsid w:val="008C168D"/>
    <w:rsid w:val="008D779F"/>
    <w:rsid w:val="008E07F5"/>
    <w:rsid w:val="008E7E0E"/>
    <w:rsid w:val="008F0145"/>
    <w:rsid w:val="008F24DF"/>
    <w:rsid w:val="008F3C1F"/>
    <w:rsid w:val="009012FD"/>
    <w:rsid w:val="009036E0"/>
    <w:rsid w:val="0090579F"/>
    <w:rsid w:val="009066ED"/>
    <w:rsid w:val="0091253D"/>
    <w:rsid w:val="00912BCC"/>
    <w:rsid w:val="009132AF"/>
    <w:rsid w:val="00914F51"/>
    <w:rsid w:val="00915E89"/>
    <w:rsid w:val="009252C5"/>
    <w:rsid w:val="00932F12"/>
    <w:rsid w:val="00933B3E"/>
    <w:rsid w:val="00934FF2"/>
    <w:rsid w:val="00943F2F"/>
    <w:rsid w:val="0095090C"/>
    <w:rsid w:val="00950AFD"/>
    <w:rsid w:val="0095230B"/>
    <w:rsid w:val="009543DC"/>
    <w:rsid w:val="0095530A"/>
    <w:rsid w:val="009573CF"/>
    <w:rsid w:val="00964332"/>
    <w:rsid w:val="009644B0"/>
    <w:rsid w:val="009658B7"/>
    <w:rsid w:val="00970429"/>
    <w:rsid w:val="009756EC"/>
    <w:rsid w:val="00975ABE"/>
    <w:rsid w:val="00977604"/>
    <w:rsid w:val="00980176"/>
    <w:rsid w:val="00981105"/>
    <w:rsid w:val="00981858"/>
    <w:rsid w:val="00982B22"/>
    <w:rsid w:val="00983BB8"/>
    <w:rsid w:val="009869D8"/>
    <w:rsid w:val="00986DBA"/>
    <w:rsid w:val="00990EC7"/>
    <w:rsid w:val="00994765"/>
    <w:rsid w:val="009A45B2"/>
    <w:rsid w:val="009B10EC"/>
    <w:rsid w:val="009B4E02"/>
    <w:rsid w:val="009C2406"/>
    <w:rsid w:val="009E3425"/>
    <w:rsid w:val="009E6578"/>
    <w:rsid w:val="009F02A9"/>
    <w:rsid w:val="009F3A7F"/>
    <w:rsid w:val="00A01835"/>
    <w:rsid w:val="00A01B05"/>
    <w:rsid w:val="00A0266E"/>
    <w:rsid w:val="00A03F95"/>
    <w:rsid w:val="00A11477"/>
    <w:rsid w:val="00A1770B"/>
    <w:rsid w:val="00A20186"/>
    <w:rsid w:val="00A222E9"/>
    <w:rsid w:val="00A234FD"/>
    <w:rsid w:val="00A23E46"/>
    <w:rsid w:val="00A24879"/>
    <w:rsid w:val="00A340FE"/>
    <w:rsid w:val="00A42DC8"/>
    <w:rsid w:val="00A4400E"/>
    <w:rsid w:val="00A446C3"/>
    <w:rsid w:val="00A44883"/>
    <w:rsid w:val="00A50114"/>
    <w:rsid w:val="00A506D9"/>
    <w:rsid w:val="00A540B3"/>
    <w:rsid w:val="00A60B6A"/>
    <w:rsid w:val="00A65F48"/>
    <w:rsid w:val="00A66152"/>
    <w:rsid w:val="00A66A01"/>
    <w:rsid w:val="00A70338"/>
    <w:rsid w:val="00A70A15"/>
    <w:rsid w:val="00A72675"/>
    <w:rsid w:val="00A72A82"/>
    <w:rsid w:val="00A73F55"/>
    <w:rsid w:val="00A74848"/>
    <w:rsid w:val="00A77C7B"/>
    <w:rsid w:val="00A81B2B"/>
    <w:rsid w:val="00A91B17"/>
    <w:rsid w:val="00AA0665"/>
    <w:rsid w:val="00AB1D92"/>
    <w:rsid w:val="00AC1450"/>
    <w:rsid w:val="00AC5235"/>
    <w:rsid w:val="00AC5499"/>
    <w:rsid w:val="00AD1C29"/>
    <w:rsid w:val="00AD3E18"/>
    <w:rsid w:val="00AD5BBF"/>
    <w:rsid w:val="00AD6E79"/>
    <w:rsid w:val="00AE3BB7"/>
    <w:rsid w:val="00AE4F40"/>
    <w:rsid w:val="00AE708D"/>
    <w:rsid w:val="00AE7505"/>
    <w:rsid w:val="00AF311A"/>
    <w:rsid w:val="00AF3E3D"/>
    <w:rsid w:val="00AF4D94"/>
    <w:rsid w:val="00AF5E74"/>
    <w:rsid w:val="00B00A7D"/>
    <w:rsid w:val="00B02B53"/>
    <w:rsid w:val="00B0702F"/>
    <w:rsid w:val="00B077A3"/>
    <w:rsid w:val="00B1022A"/>
    <w:rsid w:val="00B10D14"/>
    <w:rsid w:val="00B12791"/>
    <w:rsid w:val="00B1481E"/>
    <w:rsid w:val="00B2308A"/>
    <w:rsid w:val="00B23C8A"/>
    <w:rsid w:val="00B32C52"/>
    <w:rsid w:val="00B42BE3"/>
    <w:rsid w:val="00B44A98"/>
    <w:rsid w:val="00B4551D"/>
    <w:rsid w:val="00B45C13"/>
    <w:rsid w:val="00B47011"/>
    <w:rsid w:val="00B54321"/>
    <w:rsid w:val="00B61958"/>
    <w:rsid w:val="00B67D55"/>
    <w:rsid w:val="00B73B5E"/>
    <w:rsid w:val="00B8488C"/>
    <w:rsid w:val="00B87BCE"/>
    <w:rsid w:val="00B915F2"/>
    <w:rsid w:val="00B94307"/>
    <w:rsid w:val="00BA27C0"/>
    <w:rsid w:val="00BA2C23"/>
    <w:rsid w:val="00BA4396"/>
    <w:rsid w:val="00BA55AF"/>
    <w:rsid w:val="00BB0549"/>
    <w:rsid w:val="00BB1139"/>
    <w:rsid w:val="00BB1816"/>
    <w:rsid w:val="00BB1F8C"/>
    <w:rsid w:val="00BB72D7"/>
    <w:rsid w:val="00BB7F34"/>
    <w:rsid w:val="00BC29E4"/>
    <w:rsid w:val="00BC52F7"/>
    <w:rsid w:val="00BD08CF"/>
    <w:rsid w:val="00BD3AFB"/>
    <w:rsid w:val="00BE1283"/>
    <w:rsid w:val="00BE394E"/>
    <w:rsid w:val="00BE722A"/>
    <w:rsid w:val="00BE7902"/>
    <w:rsid w:val="00BF330B"/>
    <w:rsid w:val="00BF6A1C"/>
    <w:rsid w:val="00BF6F99"/>
    <w:rsid w:val="00BF715B"/>
    <w:rsid w:val="00C067B0"/>
    <w:rsid w:val="00C15B6A"/>
    <w:rsid w:val="00C15D86"/>
    <w:rsid w:val="00C174E7"/>
    <w:rsid w:val="00C2215B"/>
    <w:rsid w:val="00C249B8"/>
    <w:rsid w:val="00C26B75"/>
    <w:rsid w:val="00C27A6F"/>
    <w:rsid w:val="00C35AF3"/>
    <w:rsid w:val="00C40C9C"/>
    <w:rsid w:val="00C46E86"/>
    <w:rsid w:val="00C54B0D"/>
    <w:rsid w:val="00C5530F"/>
    <w:rsid w:val="00C57EC6"/>
    <w:rsid w:val="00C62147"/>
    <w:rsid w:val="00C62E3A"/>
    <w:rsid w:val="00C63572"/>
    <w:rsid w:val="00C668A8"/>
    <w:rsid w:val="00C725BA"/>
    <w:rsid w:val="00C75740"/>
    <w:rsid w:val="00C81BE7"/>
    <w:rsid w:val="00C8586F"/>
    <w:rsid w:val="00C9189B"/>
    <w:rsid w:val="00C91EBA"/>
    <w:rsid w:val="00CA0178"/>
    <w:rsid w:val="00CA1911"/>
    <w:rsid w:val="00CA3D9F"/>
    <w:rsid w:val="00CA5C89"/>
    <w:rsid w:val="00CB029F"/>
    <w:rsid w:val="00CB06D3"/>
    <w:rsid w:val="00CB0984"/>
    <w:rsid w:val="00CB2BD0"/>
    <w:rsid w:val="00CB398A"/>
    <w:rsid w:val="00CB3F08"/>
    <w:rsid w:val="00CB535E"/>
    <w:rsid w:val="00CC0E85"/>
    <w:rsid w:val="00CC125A"/>
    <w:rsid w:val="00CC146A"/>
    <w:rsid w:val="00CC657B"/>
    <w:rsid w:val="00CD0DBC"/>
    <w:rsid w:val="00CD2656"/>
    <w:rsid w:val="00CD40A7"/>
    <w:rsid w:val="00CD4B6B"/>
    <w:rsid w:val="00CD69FC"/>
    <w:rsid w:val="00CD7C59"/>
    <w:rsid w:val="00CE1B2C"/>
    <w:rsid w:val="00CE6571"/>
    <w:rsid w:val="00CF386D"/>
    <w:rsid w:val="00CF4196"/>
    <w:rsid w:val="00D00D99"/>
    <w:rsid w:val="00D028E2"/>
    <w:rsid w:val="00D03801"/>
    <w:rsid w:val="00D03AF4"/>
    <w:rsid w:val="00D141EC"/>
    <w:rsid w:val="00D1448F"/>
    <w:rsid w:val="00D23593"/>
    <w:rsid w:val="00D25DD9"/>
    <w:rsid w:val="00D2690F"/>
    <w:rsid w:val="00D3037F"/>
    <w:rsid w:val="00D32A3A"/>
    <w:rsid w:val="00D32EB7"/>
    <w:rsid w:val="00D35C2E"/>
    <w:rsid w:val="00D3665E"/>
    <w:rsid w:val="00D36F7E"/>
    <w:rsid w:val="00D379EA"/>
    <w:rsid w:val="00D40305"/>
    <w:rsid w:val="00D412B0"/>
    <w:rsid w:val="00D413AC"/>
    <w:rsid w:val="00D42FBE"/>
    <w:rsid w:val="00D5019D"/>
    <w:rsid w:val="00D50EA3"/>
    <w:rsid w:val="00D563AC"/>
    <w:rsid w:val="00D60084"/>
    <w:rsid w:val="00D6560A"/>
    <w:rsid w:val="00D668E2"/>
    <w:rsid w:val="00D704AC"/>
    <w:rsid w:val="00D7169B"/>
    <w:rsid w:val="00D8153A"/>
    <w:rsid w:val="00D84ECF"/>
    <w:rsid w:val="00D85061"/>
    <w:rsid w:val="00D86CA5"/>
    <w:rsid w:val="00D8728A"/>
    <w:rsid w:val="00DA0DFB"/>
    <w:rsid w:val="00DA68CF"/>
    <w:rsid w:val="00DB1748"/>
    <w:rsid w:val="00DB193C"/>
    <w:rsid w:val="00DB76DC"/>
    <w:rsid w:val="00DD1538"/>
    <w:rsid w:val="00DD3FD6"/>
    <w:rsid w:val="00DE3350"/>
    <w:rsid w:val="00DE3BBC"/>
    <w:rsid w:val="00DE5A07"/>
    <w:rsid w:val="00DF1530"/>
    <w:rsid w:val="00DF1BE2"/>
    <w:rsid w:val="00DF23C1"/>
    <w:rsid w:val="00E03DCA"/>
    <w:rsid w:val="00E0569A"/>
    <w:rsid w:val="00E1269F"/>
    <w:rsid w:val="00E13241"/>
    <w:rsid w:val="00E21265"/>
    <w:rsid w:val="00E227D2"/>
    <w:rsid w:val="00E27E19"/>
    <w:rsid w:val="00E30149"/>
    <w:rsid w:val="00E31D13"/>
    <w:rsid w:val="00E32603"/>
    <w:rsid w:val="00E334FE"/>
    <w:rsid w:val="00E33CB6"/>
    <w:rsid w:val="00E3497D"/>
    <w:rsid w:val="00E4016D"/>
    <w:rsid w:val="00E42508"/>
    <w:rsid w:val="00E45B5A"/>
    <w:rsid w:val="00E460E6"/>
    <w:rsid w:val="00E56F59"/>
    <w:rsid w:val="00E6074E"/>
    <w:rsid w:val="00E60F7D"/>
    <w:rsid w:val="00E62E54"/>
    <w:rsid w:val="00E6444A"/>
    <w:rsid w:val="00E6676A"/>
    <w:rsid w:val="00E66D92"/>
    <w:rsid w:val="00E70630"/>
    <w:rsid w:val="00E74E79"/>
    <w:rsid w:val="00E7714E"/>
    <w:rsid w:val="00E85543"/>
    <w:rsid w:val="00E90B3B"/>
    <w:rsid w:val="00E979BB"/>
    <w:rsid w:val="00EA0C8F"/>
    <w:rsid w:val="00EA40C4"/>
    <w:rsid w:val="00EA55B7"/>
    <w:rsid w:val="00EB0E07"/>
    <w:rsid w:val="00EB1775"/>
    <w:rsid w:val="00EB6A36"/>
    <w:rsid w:val="00EC3FFD"/>
    <w:rsid w:val="00ED2386"/>
    <w:rsid w:val="00ED32BD"/>
    <w:rsid w:val="00ED36D5"/>
    <w:rsid w:val="00ED67BA"/>
    <w:rsid w:val="00ED7685"/>
    <w:rsid w:val="00EE03C3"/>
    <w:rsid w:val="00EE6B96"/>
    <w:rsid w:val="00EE76E8"/>
    <w:rsid w:val="00EE7951"/>
    <w:rsid w:val="00EE7B68"/>
    <w:rsid w:val="00EF0974"/>
    <w:rsid w:val="00EF0E98"/>
    <w:rsid w:val="00EF15BC"/>
    <w:rsid w:val="00EF1B8E"/>
    <w:rsid w:val="00EF714A"/>
    <w:rsid w:val="00F01E58"/>
    <w:rsid w:val="00F0487C"/>
    <w:rsid w:val="00F07A58"/>
    <w:rsid w:val="00F07AFC"/>
    <w:rsid w:val="00F10EDE"/>
    <w:rsid w:val="00F11B21"/>
    <w:rsid w:val="00F13090"/>
    <w:rsid w:val="00F13AF1"/>
    <w:rsid w:val="00F13ED8"/>
    <w:rsid w:val="00F15DD4"/>
    <w:rsid w:val="00F17E8C"/>
    <w:rsid w:val="00F20B3E"/>
    <w:rsid w:val="00F2232B"/>
    <w:rsid w:val="00F268F9"/>
    <w:rsid w:val="00F27E7B"/>
    <w:rsid w:val="00F30303"/>
    <w:rsid w:val="00F323FC"/>
    <w:rsid w:val="00F33665"/>
    <w:rsid w:val="00F41780"/>
    <w:rsid w:val="00F47327"/>
    <w:rsid w:val="00F551B7"/>
    <w:rsid w:val="00F55774"/>
    <w:rsid w:val="00F57982"/>
    <w:rsid w:val="00F6788A"/>
    <w:rsid w:val="00F67FC8"/>
    <w:rsid w:val="00F74BF2"/>
    <w:rsid w:val="00F750B1"/>
    <w:rsid w:val="00F75CDF"/>
    <w:rsid w:val="00F83678"/>
    <w:rsid w:val="00F83981"/>
    <w:rsid w:val="00F87A16"/>
    <w:rsid w:val="00F93767"/>
    <w:rsid w:val="00FA2B85"/>
    <w:rsid w:val="00FA48C3"/>
    <w:rsid w:val="00FA519E"/>
    <w:rsid w:val="00FB601E"/>
    <w:rsid w:val="00FB61DB"/>
    <w:rsid w:val="00FC52A7"/>
    <w:rsid w:val="00FC7BF2"/>
    <w:rsid w:val="00FD2A99"/>
    <w:rsid w:val="00FD45AD"/>
    <w:rsid w:val="00FD49F2"/>
    <w:rsid w:val="00FE1084"/>
    <w:rsid w:val="00FE493E"/>
    <w:rsid w:val="00FF40E0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F9F"/>
    <w:pPr>
      <w:spacing w:after="200" w:line="276" w:lineRule="auto"/>
      <w:jc w:val="both"/>
    </w:pPr>
    <w:rPr>
      <w:sz w:val="22"/>
      <w:szCs w:val="22"/>
      <w:lang w:eastAsia="en-US" w:bidi="en-US"/>
    </w:rPr>
  </w:style>
  <w:style w:type="paragraph" w:styleId="Cabealho1">
    <w:name w:val="heading 1"/>
    <w:basedOn w:val="Normal"/>
    <w:next w:val="Normal"/>
    <w:link w:val="Cabealho1Carcter"/>
    <w:autoRedefine/>
    <w:uiPriority w:val="9"/>
    <w:qFormat/>
    <w:rsid w:val="00161A25"/>
    <w:pPr>
      <w:numPr>
        <w:numId w:val="3"/>
      </w:numPr>
      <w:tabs>
        <w:tab w:val="left" w:pos="426"/>
      </w:tabs>
      <w:spacing w:before="480" w:after="360"/>
      <w:contextualSpacing/>
      <w:outlineLvl w:val="0"/>
    </w:pPr>
    <w:rPr>
      <w:b/>
      <w:smallCaps/>
      <w:spacing w:val="5"/>
      <w:sz w:val="28"/>
      <w:szCs w:val="36"/>
      <w:lang w:eastAsia="pt-PT"/>
    </w:rPr>
  </w:style>
  <w:style w:type="paragraph" w:styleId="Cabealho2">
    <w:name w:val="heading 2"/>
    <w:basedOn w:val="Normal"/>
    <w:next w:val="Normal"/>
    <w:link w:val="Cabealho2Carcter"/>
    <w:autoRedefine/>
    <w:uiPriority w:val="9"/>
    <w:unhideWhenUsed/>
    <w:qFormat/>
    <w:rsid w:val="0039684E"/>
    <w:pPr>
      <w:numPr>
        <w:ilvl w:val="1"/>
        <w:numId w:val="3"/>
      </w:numPr>
      <w:tabs>
        <w:tab w:val="left" w:pos="567"/>
      </w:tabs>
      <w:spacing w:before="360" w:after="360" w:line="271" w:lineRule="auto"/>
      <w:ind w:left="578" w:hanging="578"/>
      <w:outlineLvl w:val="1"/>
    </w:pPr>
    <w:rPr>
      <w:b/>
      <w:smallCaps/>
      <w:sz w:val="24"/>
      <w:szCs w:val="28"/>
      <w:lang w:eastAsia="pt-PT"/>
    </w:rPr>
  </w:style>
  <w:style w:type="paragraph" w:styleId="Cabealho3">
    <w:name w:val="heading 3"/>
    <w:basedOn w:val="Normal"/>
    <w:next w:val="Normal"/>
    <w:link w:val="Cabealho3Carcter"/>
    <w:autoRedefine/>
    <w:uiPriority w:val="9"/>
    <w:unhideWhenUsed/>
    <w:qFormat/>
    <w:rsid w:val="00803F59"/>
    <w:pPr>
      <w:numPr>
        <w:ilvl w:val="2"/>
        <w:numId w:val="3"/>
      </w:numPr>
      <w:spacing w:before="480" w:after="240" w:line="271" w:lineRule="auto"/>
      <w:outlineLvl w:val="2"/>
    </w:pPr>
    <w:rPr>
      <w:b/>
      <w:iCs/>
      <w:smallCaps/>
      <w:spacing w:val="5"/>
      <w:szCs w:val="26"/>
      <w:lang w:eastAsia="pt-PT"/>
    </w:rPr>
  </w:style>
  <w:style w:type="paragraph" w:styleId="Cabealho4">
    <w:name w:val="heading 4"/>
    <w:basedOn w:val="Normal"/>
    <w:next w:val="Normal"/>
    <w:link w:val="Cabealho4Carcter"/>
    <w:autoRedefine/>
    <w:uiPriority w:val="9"/>
    <w:unhideWhenUsed/>
    <w:qFormat/>
    <w:rsid w:val="003A44AA"/>
    <w:pPr>
      <w:numPr>
        <w:ilvl w:val="3"/>
        <w:numId w:val="3"/>
      </w:numPr>
      <w:tabs>
        <w:tab w:val="left" w:pos="993"/>
      </w:tabs>
      <w:spacing w:before="480" w:after="360" w:line="271" w:lineRule="auto"/>
      <w:outlineLvl w:val="3"/>
    </w:pPr>
    <w:rPr>
      <w:b/>
      <w:bCs/>
      <w:smallCaps/>
      <w:spacing w:val="5"/>
      <w:sz w:val="20"/>
      <w:szCs w:val="24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17393D"/>
    <w:pPr>
      <w:numPr>
        <w:ilvl w:val="4"/>
        <w:numId w:val="3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17393D"/>
    <w:pPr>
      <w:numPr>
        <w:ilvl w:val="5"/>
        <w:numId w:val="3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Cabealho7">
    <w:name w:val="heading 7"/>
    <w:basedOn w:val="Normal"/>
    <w:next w:val="Normal"/>
    <w:link w:val="Cabealho7Carcter"/>
    <w:uiPriority w:val="9"/>
    <w:unhideWhenUsed/>
    <w:qFormat/>
    <w:rsid w:val="0017393D"/>
    <w:pPr>
      <w:numPr>
        <w:ilvl w:val="6"/>
        <w:numId w:val="3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"/>
    <w:unhideWhenUsed/>
    <w:qFormat/>
    <w:rsid w:val="0017393D"/>
    <w:pPr>
      <w:numPr>
        <w:ilvl w:val="7"/>
        <w:numId w:val="3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unhideWhenUsed/>
    <w:qFormat/>
    <w:rsid w:val="0017393D"/>
    <w:pPr>
      <w:numPr>
        <w:ilvl w:val="8"/>
        <w:numId w:val="3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rsid w:val="00374E29"/>
    <w:pPr>
      <w:spacing w:after="240" w:line="240" w:lineRule="atLeast"/>
      <w:ind w:firstLine="360"/>
    </w:pPr>
  </w:style>
  <w:style w:type="character" w:customStyle="1" w:styleId="CorpodetextoCarcter">
    <w:name w:val="Corpo de texto Carác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61A25"/>
    <w:rPr>
      <w:b/>
      <w:smallCaps/>
      <w:spacing w:val="5"/>
      <w:sz w:val="28"/>
      <w:szCs w:val="36"/>
      <w:lang w:bidi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9684E"/>
    <w:rPr>
      <w:b/>
      <w:smallCaps/>
      <w:sz w:val="24"/>
      <w:szCs w:val="28"/>
      <w:lang w:bidi="en-US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03F59"/>
    <w:rPr>
      <w:b/>
      <w:iCs/>
      <w:smallCaps/>
      <w:spacing w:val="5"/>
      <w:sz w:val="22"/>
      <w:szCs w:val="26"/>
      <w:lang w:bidi="en-US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3A44AA"/>
    <w:rPr>
      <w:b/>
      <w:bCs/>
      <w:smallCaps/>
      <w:spacing w:val="5"/>
      <w:szCs w:val="24"/>
      <w:lang w:eastAsia="en-US" w:bidi="en-US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17393D"/>
    <w:rPr>
      <w:i/>
      <w:iCs/>
      <w:sz w:val="24"/>
      <w:szCs w:val="24"/>
      <w:lang w:eastAsia="en-US" w:bidi="en-US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17393D"/>
    <w:rPr>
      <w:b/>
      <w:bCs/>
      <w:color w:val="595959"/>
      <w:spacing w:val="5"/>
      <w:sz w:val="22"/>
      <w:szCs w:val="22"/>
      <w:shd w:val="clear" w:color="auto" w:fill="FFFFFF"/>
      <w:lang w:eastAsia="en-US" w:bidi="en-US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rsid w:val="0017393D"/>
    <w:rPr>
      <w:b/>
      <w:bCs/>
      <w:i/>
      <w:iCs/>
      <w:color w:val="5A5A5A"/>
      <w:lang w:eastAsia="en-US" w:bidi="en-US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rsid w:val="0017393D"/>
    <w:rPr>
      <w:b/>
      <w:bCs/>
      <w:color w:val="7F7F7F"/>
      <w:lang w:eastAsia="en-US" w:bidi="en-US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rsid w:val="0017393D"/>
    <w:rPr>
      <w:b/>
      <w:bCs/>
      <w:i/>
      <w:iCs/>
      <w:color w:val="7F7F7F"/>
      <w:sz w:val="18"/>
      <w:szCs w:val="18"/>
      <w:lang w:eastAsia="en-US" w:bidi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ndice2">
    <w:name w:val="toc 2"/>
    <w:basedOn w:val="Normal"/>
    <w:autoRedefine/>
    <w:uiPriority w:val="39"/>
    <w:rsid w:val="00374E29"/>
    <w:pPr>
      <w:ind w:left="220"/>
    </w:pPr>
    <w:rPr>
      <w:rFonts w:ascii="Calibri" w:hAnsi="Calibri"/>
      <w:smallCaps/>
      <w:sz w:val="20"/>
      <w:szCs w:val="20"/>
    </w:rPr>
  </w:style>
  <w:style w:type="paragraph" w:styleId="ndice3">
    <w:name w:val="toc 3"/>
    <w:basedOn w:val="Normal"/>
    <w:autoRedefine/>
    <w:uiPriority w:val="39"/>
    <w:rsid w:val="0095530A"/>
    <w:pPr>
      <w:tabs>
        <w:tab w:val="left" w:pos="1100"/>
        <w:tab w:val="right" w:leader="dot" w:pos="9062"/>
      </w:tabs>
      <w:spacing w:line="240" w:lineRule="auto"/>
      <w:ind w:left="440"/>
    </w:pPr>
    <w:rPr>
      <w:rFonts w:ascii="Calibri" w:hAnsi="Calibri"/>
      <w:i/>
      <w:iCs/>
      <w:sz w:val="20"/>
      <w:szCs w:val="20"/>
    </w:rPr>
  </w:style>
  <w:style w:type="paragraph" w:styleId="ndice4">
    <w:name w:val="toc 4"/>
    <w:basedOn w:val="Normal"/>
    <w:autoRedefine/>
    <w:uiPriority w:val="39"/>
    <w:rsid w:val="00374E29"/>
    <w:pPr>
      <w:ind w:left="660"/>
    </w:pPr>
    <w:rPr>
      <w:rFonts w:ascii="Calibri" w:hAnsi="Calibri"/>
      <w:sz w:val="18"/>
      <w:szCs w:val="18"/>
    </w:rPr>
  </w:style>
  <w:style w:type="paragraph" w:styleId="ndice5">
    <w:name w:val="toc 5"/>
    <w:basedOn w:val="Normal"/>
    <w:autoRedefine/>
    <w:uiPriority w:val="39"/>
    <w:rsid w:val="00374E29"/>
    <w:pPr>
      <w:ind w:left="880"/>
    </w:pPr>
    <w:rPr>
      <w:rFonts w:ascii="Calibri" w:hAnsi="Calibri"/>
      <w:sz w:val="18"/>
      <w:szCs w:val="18"/>
    </w:rPr>
  </w:style>
  <w:style w:type="paragraph" w:styleId="Textodenotaderodap">
    <w:name w:val="footnote text"/>
    <w:basedOn w:val="Normal"/>
    <w:link w:val="TextodenotaderodapCarcter"/>
    <w:semiHidden/>
    <w:rsid w:val="00374E29"/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cter"/>
    <w:semiHidden/>
    <w:rsid w:val="00374E29"/>
  </w:style>
  <w:style w:type="character" w:customStyle="1" w:styleId="TextodecomentrioCarcter">
    <w:name w:val="Texto de comentário Carác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Ttul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autoRedefine/>
    <w:qFormat/>
    <w:rsid w:val="003B483A"/>
    <w:pPr>
      <w:spacing w:after="240"/>
      <w:contextualSpacing/>
      <w:jc w:val="center"/>
    </w:pPr>
    <w:rPr>
      <w:sz w:val="20"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cter"/>
    <w:semiHidden/>
    <w:rsid w:val="00374E29"/>
  </w:style>
  <w:style w:type="character" w:customStyle="1" w:styleId="TextodenotadefimCarcter">
    <w:name w:val="Texto de nota de fim Carác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spacing w:after="0"/>
      <w:ind w:left="220" w:hanging="220"/>
      <w:jc w:val="left"/>
    </w:pPr>
    <w:rPr>
      <w:rFonts w:asciiTheme="minorHAnsi" w:hAnsiTheme="minorHAnsi"/>
      <w:sz w:val="20"/>
      <w:szCs w:val="20"/>
    </w:rPr>
  </w:style>
  <w:style w:type="paragraph" w:styleId="Textodemacro">
    <w:name w:val="macro"/>
    <w:basedOn w:val="Corpodetexto"/>
    <w:link w:val="TextodemacroCarcter"/>
    <w:semiHidden/>
    <w:rsid w:val="00374E29"/>
    <w:rPr>
      <w:rFonts w:ascii="Courier New" w:hAnsi="Courier New" w:cs="Courier New"/>
    </w:rPr>
  </w:style>
  <w:style w:type="character" w:customStyle="1" w:styleId="TextodemacroCarcter">
    <w:name w:val="Texto de macro Carác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Ttulodendicedeautoridades">
    <w:name w:val="toa heading"/>
    <w:basedOn w:val="Normal"/>
    <w:next w:val="ndicedeautoridades"/>
    <w:semiHidden/>
    <w:rsid w:val="00374E29"/>
    <w:pPr>
      <w:spacing w:before="120" w:after="120"/>
      <w:jc w:val="left"/>
    </w:pPr>
    <w:rPr>
      <w:rFonts w:asciiTheme="minorHAnsi" w:hAnsiTheme="minorHAnsi" w:cs="Arial"/>
      <w:sz w:val="20"/>
      <w:szCs w:val="20"/>
      <w:u w:val="single"/>
    </w:rPr>
  </w:style>
  <w:style w:type="paragraph" w:styleId="Listacommarcas">
    <w:name w:val="List Bullet"/>
    <w:basedOn w:val="Normal"/>
    <w:rsid w:val="00374E29"/>
    <w:pPr>
      <w:numPr>
        <w:numId w:val="1"/>
      </w:numPr>
      <w:spacing w:after="240" w:line="240" w:lineRule="atLeast"/>
      <w:ind w:left="720" w:right="720"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17393D"/>
    <w:rPr>
      <w:i/>
      <w:iCs/>
      <w:smallCaps/>
      <w:spacing w:val="10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7393D"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arcter"/>
    <w:qFormat/>
    <w:rsid w:val="0017393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17393D"/>
    <w:rPr>
      <w:smallCaps/>
      <w:sz w:val="52"/>
      <w:szCs w:val="52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sz w:val="22"/>
      <w:szCs w:val="22"/>
      <w:lang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2"/>
      </w:numPr>
      <w:spacing w:after="240" w:line="312" w:lineRule="auto"/>
      <w:contextualSpacing/>
    </w:p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b/>
      <w:bCs/>
      <w:sz w:val="22"/>
      <w:szCs w:val="22"/>
      <w:lang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cter"/>
    <w:rsid w:val="00374E29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pPr>
      <w:spacing w:after="200" w:line="276" w:lineRule="auto"/>
    </w:pPr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cter"/>
    <w:rsid w:val="00F20B3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rsid w:val="009E65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17393D"/>
    <w:pPr>
      <w:outlineLvl w:val="9"/>
    </w:pPr>
  </w:style>
  <w:style w:type="paragraph" w:styleId="SemEspaamento">
    <w:name w:val="No Spacing"/>
    <w:basedOn w:val="Normal"/>
    <w:link w:val="SemEspaamentoCarcter"/>
    <w:uiPriority w:val="1"/>
    <w:qFormat/>
    <w:rsid w:val="0017393D"/>
    <w:pPr>
      <w:spacing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84AF4"/>
  </w:style>
  <w:style w:type="paragraph" w:styleId="ndice6">
    <w:name w:val="toc 6"/>
    <w:basedOn w:val="Normal"/>
    <w:next w:val="Normal"/>
    <w:autoRedefine/>
    <w:uiPriority w:val="39"/>
    <w:rsid w:val="0017393D"/>
    <w:pPr>
      <w:ind w:left="1100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17393D"/>
    <w:pPr>
      <w:ind w:left="1320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17393D"/>
    <w:pPr>
      <w:ind w:left="1540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17393D"/>
    <w:pPr>
      <w:ind w:left="1760"/>
    </w:pPr>
    <w:rPr>
      <w:rFonts w:ascii="Calibri" w:hAnsi="Calibri"/>
      <w:sz w:val="18"/>
      <w:szCs w:val="18"/>
    </w:rPr>
  </w:style>
  <w:style w:type="character" w:styleId="Forte">
    <w:name w:val="Strong"/>
    <w:uiPriority w:val="22"/>
    <w:qFormat/>
    <w:rsid w:val="0017393D"/>
    <w:rPr>
      <w:b/>
      <w:bCs/>
    </w:rPr>
  </w:style>
  <w:style w:type="character" w:styleId="nfase">
    <w:name w:val="Emphasis"/>
    <w:uiPriority w:val="20"/>
    <w:qFormat/>
    <w:rsid w:val="0017393D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17393D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17393D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7393D"/>
    <w:rPr>
      <w:i/>
      <w:iCs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7393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7393D"/>
    <w:rPr>
      <w:i/>
      <w:iCs/>
    </w:rPr>
  </w:style>
  <w:style w:type="character" w:styleId="nfaseDiscreto">
    <w:name w:val="Subtle Emphasis"/>
    <w:uiPriority w:val="19"/>
    <w:qFormat/>
    <w:rsid w:val="0017393D"/>
    <w:rPr>
      <w:i/>
      <w:iCs/>
    </w:rPr>
  </w:style>
  <w:style w:type="character" w:styleId="nfaseIntenso">
    <w:name w:val="Intense Emphasis"/>
    <w:uiPriority w:val="21"/>
    <w:qFormat/>
    <w:rsid w:val="0017393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7393D"/>
    <w:rPr>
      <w:smallCaps/>
    </w:rPr>
  </w:style>
  <w:style w:type="character" w:styleId="RefernciaIntensa">
    <w:name w:val="Intense Reference"/>
    <w:uiPriority w:val="32"/>
    <w:qFormat/>
    <w:rsid w:val="0017393D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17393D"/>
    <w:rPr>
      <w:i/>
      <w:iCs/>
      <w:smallCaps/>
      <w:spacing w:val="5"/>
    </w:rPr>
  </w:style>
  <w:style w:type="character" w:styleId="Hiperligao">
    <w:name w:val="Hyperlink"/>
    <w:basedOn w:val="Tipodeletrapredefinidodopargrafo"/>
    <w:uiPriority w:val="99"/>
    <w:unhideWhenUsed/>
    <w:rsid w:val="0017393D"/>
    <w:rPr>
      <w:color w:val="0000FF"/>
      <w:u w:val="single"/>
    </w:rPr>
  </w:style>
  <w:style w:type="table" w:styleId="ListaClara-Cor2">
    <w:name w:val="Light List Accent 2"/>
    <w:basedOn w:val="Tabelanormal"/>
    <w:uiPriority w:val="61"/>
    <w:rsid w:val="00B42BE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abelacomgrelha5">
    <w:name w:val="Table Grid 5"/>
    <w:basedOn w:val="Tabelanormal"/>
    <w:rsid w:val="00B42BE3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B42BE3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B42BE3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rsid w:val="00B42BE3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rsid w:val="00B42BE3"/>
    <w:pPr>
      <w:spacing w:after="200" w:line="276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1">
    <w:name w:val="Table List 1"/>
    <w:basedOn w:val="Tabelanormal"/>
    <w:rsid w:val="00B42BE3"/>
    <w:pPr>
      <w:spacing w:after="200" w:line="276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rsid w:val="00B42BE3"/>
    <w:pPr>
      <w:spacing w:after="200" w:line="276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B42BE3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B42BE3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grelha1">
    <w:name w:val="Table Grid 1"/>
    <w:basedOn w:val="Tabelanormal"/>
    <w:rsid w:val="00B42BE3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B42BE3"/>
    <w:pPr>
      <w:spacing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A01835"/>
    <w:pPr>
      <w:spacing w:before="100" w:beforeAutospacing="1" w:after="100" w:afterAutospacing="1" w:line="240" w:lineRule="auto"/>
    </w:pPr>
    <w:rPr>
      <w:rFonts w:ascii="Arial" w:hAnsi="Arial" w:cs="Arial"/>
      <w:sz w:val="13"/>
      <w:szCs w:val="13"/>
      <w:lang w:eastAsia="pt-PT" w:bidi="ar-SA"/>
    </w:rPr>
  </w:style>
  <w:style w:type="character" w:customStyle="1" w:styleId="mw-headline">
    <w:name w:val="mw-headline"/>
    <w:basedOn w:val="Tipodeletrapredefinidodopargrafo"/>
    <w:rsid w:val="004C584B"/>
  </w:style>
  <w:style w:type="character" w:customStyle="1" w:styleId="editsection">
    <w:name w:val="editsection"/>
    <w:basedOn w:val="Tipodeletrapredefinidodopargrafo"/>
    <w:rsid w:val="004C584B"/>
  </w:style>
  <w:style w:type="paragraph" w:customStyle="1" w:styleId="expropostos">
    <w:name w:val="ex_propostos"/>
    <w:basedOn w:val="Normal"/>
    <w:link w:val="expropostosChar"/>
    <w:qFormat/>
    <w:rsid w:val="005E48DC"/>
    <w:pPr>
      <w:numPr>
        <w:numId w:val="19"/>
      </w:numPr>
    </w:pPr>
  </w:style>
  <w:style w:type="character" w:customStyle="1" w:styleId="expropostosChar">
    <w:name w:val="ex_propostos Char"/>
    <w:basedOn w:val="Tipodeletrapredefinidodopargrafo"/>
    <w:link w:val="expropostos"/>
    <w:rsid w:val="005E48DC"/>
    <w:rPr>
      <w:sz w:val="22"/>
      <w:szCs w:val="22"/>
      <w:lang w:eastAsia="en-US" w:bidi="en-US"/>
    </w:rPr>
  </w:style>
  <w:style w:type="character" w:styleId="TextodoMarcadordePosio">
    <w:name w:val="Placeholder Text"/>
    <w:basedOn w:val="Tipodeletrapredefinidodopargrafo"/>
    <w:uiPriority w:val="99"/>
    <w:semiHidden/>
    <w:rsid w:val="00322729"/>
    <w:rPr>
      <w:color w:val="808080"/>
    </w:rPr>
  </w:style>
  <w:style w:type="table" w:styleId="Tabelaclssica4">
    <w:name w:val="Table Classic 4"/>
    <w:basedOn w:val="Tabelanormal"/>
    <w:rsid w:val="005A35E4"/>
    <w:pPr>
      <w:spacing w:after="200" w:line="276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5A35E4"/>
    <w:pPr>
      <w:spacing w:after="200" w:line="276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5A35E4"/>
    <w:pPr>
      <w:spacing w:after="200" w:line="276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5A35E4"/>
    <w:pPr>
      <w:spacing w:after="200" w:line="276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rsid w:val="005A35E4"/>
    <w:pPr>
      <w:spacing w:after="200" w:line="276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36EA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Hiperligaovisitada">
    <w:name w:val="FollowedHyperlink"/>
    <w:basedOn w:val="Tipodeletrapredefinidodopargrafo"/>
    <w:rsid w:val="001E2179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A01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9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9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814">
      <w:bodyDiv w:val="1"/>
      <w:marLeft w:val="0"/>
      <w:marRight w:val="0"/>
      <w:marTop w:val="21"/>
      <w:marBottom w:val="4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1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8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isa.utl.pt/dm/sigdr/sigdr/SumariosTeorica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REI\AppData\Roaming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Sín10</b:Tag>
    <b:SourceType>InternetSite</b:SourceType>
    <b:Guid>{7FC99E65-7142-48EC-B311-B5D63D17716A}</b:Guid>
    <b:Year>2010</b:Year>
    <b:Month>4</b:Month>
    <b:Day>1</b:Day>
    <b:InternetSiteTitle>Sínteses da Legislação da UE</b:InternetSiteTitle>
    <b:URL>http://europa.eu/legislation_summaries/internal_market/single_market_for_goods/motor_vehicles/interactions_industry_policies/l28200_pt.htm</b:URL>
    <b:RefOrder>2</b:RefOrder>
  </b:Source>
  <b:Source>
    <b:Tag>Joã01</b:Tag>
    <b:SourceType>Book</b:SourceType>
    <b:Guid>{BEA6D653-FEC7-4A5A-8D53-0457728ED5B1}</b:Guid>
    <b:LCID>pt-PT</b:LCID>
    <b:Author>
      <b:Author>
        <b:NameList>
          <b:Person>
            <b:Last>Matos</b:Last>
            <b:First>João</b:First>
            <b:Middle>Luís de</b:Middle>
          </b:Person>
        </b:NameList>
      </b:Author>
    </b:Author>
    <b:Title>Fundamentos de Informação Geográfica</b:Title>
    <b:Year>2001</b:Year>
    <b:City>Lisboa</b:City>
    <b:Publisher>Lidel</b:Publisher>
    <b:RefOrder>1</b:RefOrder>
  </b:Source>
</b:Sources>
</file>

<file path=customXml/itemProps1.xml><?xml version="1.0" encoding="utf-8"?>
<ds:datastoreItem xmlns:ds="http://schemas.openxmlformats.org/officeDocument/2006/customXml" ds:itemID="{799FB36D-FA86-4DCF-BC7F-10689FCB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713</TotalTime>
  <Pages>1</Pages>
  <Words>1108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pnunes</dc:creator>
  <cp:lastModifiedBy>pnunes</cp:lastModifiedBy>
  <cp:revision>62</cp:revision>
  <cp:lastPrinted>2010-10-12T14:39:00Z</cp:lastPrinted>
  <dcterms:created xsi:type="dcterms:W3CDTF">2010-10-07T14:20:00Z</dcterms:created>
  <dcterms:modified xsi:type="dcterms:W3CDTF">2011-10-12T21:15:00Z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